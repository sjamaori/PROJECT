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4C14" w14:textId="77777777" w:rsidR="005A02FC" w:rsidRPr="004F047E" w:rsidRDefault="005A02FC" w:rsidP="00440EC9">
      <w:pPr>
        <w:spacing w:after="160"/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</w:pPr>
      <w:r w:rsidRPr="004F047E">
        <w:rPr>
          <w:rFonts w:ascii="Calibri Light" w:eastAsiaTheme="majorEastAsia" w:hAnsi="Calibri Light" w:cstheme="majorBidi"/>
          <w:b/>
          <w:color w:val="4F81BD" w:themeColor="accent1"/>
          <w:spacing w:val="5"/>
          <w:kern w:val="28"/>
          <w:sz w:val="48"/>
          <w:szCs w:val="48"/>
        </w:rPr>
        <w:t>New Zealand Diploma in Information Systems</w:t>
      </w:r>
    </w:p>
    <w:p w14:paraId="09CFBA36" w14:textId="3E82E071" w:rsidR="00B47F8D" w:rsidRPr="004F047E" w:rsidRDefault="005A02FC" w:rsidP="00440EC9">
      <w:pPr>
        <w:spacing w:after="160"/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HTCS5607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Pr="004F047E">
        <w:rPr>
          <w:rFonts w:asciiTheme="minorHAnsi" w:hAnsiTheme="minorHAnsi"/>
          <w:b/>
          <w:sz w:val="32"/>
          <w:szCs w:val="32"/>
        </w:rPr>
        <w:t>IS Application Project</w:t>
      </w:r>
    </w:p>
    <w:p w14:paraId="4D065F65" w14:textId="40418E7A" w:rsidR="00B47F8D" w:rsidRPr="004F047E" w:rsidRDefault="000F64BF" w:rsidP="00B47F8D">
      <w:pPr>
        <w:rPr>
          <w:rFonts w:asciiTheme="minorHAnsi" w:hAnsiTheme="minorHAnsi"/>
          <w:b/>
          <w:sz w:val="32"/>
          <w:szCs w:val="32"/>
        </w:rPr>
      </w:pPr>
      <w:r w:rsidRPr="004F047E">
        <w:rPr>
          <w:rFonts w:asciiTheme="minorHAnsi" w:hAnsiTheme="minorHAnsi"/>
          <w:b/>
          <w:sz w:val="32"/>
          <w:szCs w:val="32"/>
        </w:rPr>
        <w:t>TECHNICAL REPORT</w:t>
      </w:r>
      <w:r w:rsidR="00B47F8D" w:rsidRPr="004F047E">
        <w:rPr>
          <w:rFonts w:asciiTheme="minorHAnsi" w:hAnsiTheme="minorHAnsi"/>
          <w:b/>
          <w:sz w:val="32"/>
          <w:szCs w:val="32"/>
        </w:rPr>
        <w:t xml:space="preserve"> </w:t>
      </w:r>
      <w:r w:rsidR="00D14F5B" w:rsidRPr="004F047E">
        <w:rPr>
          <w:rFonts w:asciiTheme="minorHAnsi" w:hAnsiTheme="minorHAnsi"/>
          <w:b/>
          <w:sz w:val="32"/>
          <w:szCs w:val="32"/>
        </w:rPr>
        <w:t>TEMPLATE</w:t>
      </w:r>
    </w:p>
    <w:p w14:paraId="7A5970DC" w14:textId="3687571A" w:rsidR="002258AE" w:rsidRPr="004F047E" w:rsidRDefault="00B47F8D" w:rsidP="00B47F8D">
      <w:pPr>
        <w:spacing w:after="160" w:line="259" w:lineRule="auto"/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</w:pPr>
      <w:r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Project Name</w:t>
      </w:r>
      <w:r w:rsidR="00570E0D" w:rsidRPr="004F047E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>:</w:t>
      </w:r>
      <w:r w:rsidR="00257AC6">
        <w:rPr>
          <w:rFonts w:asciiTheme="minorHAnsi" w:eastAsiaTheme="majorEastAsia" w:hAnsiTheme="minorHAnsi" w:cstheme="majorBidi"/>
          <w:b/>
          <w:bCs/>
          <w:caps/>
          <w:sz w:val="24"/>
          <w:szCs w:val="24"/>
        </w:rPr>
        <w:t xml:space="preserve"> NZ HORSE RACING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951"/>
        <w:gridCol w:w="1759"/>
        <w:gridCol w:w="2548"/>
        <w:gridCol w:w="1758"/>
      </w:tblGrid>
      <w:tr w:rsidR="00E935DA" w:rsidRPr="004F047E" w14:paraId="0FEEFCC8" w14:textId="77777777" w:rsidTr="001D4EFB">
        <w:trPr>
          <w:cantSplit/>
        </w:trPr>
        <w:tc>
          <w:tcPr>
            <w:tcW w:w="1746" w:type="pct"/>
            <w:shd w:val="clear" w:color="auto" w:fill="4F81BD" w:themeFill="accent1"/>
          </w:tcPr>
          <w:p w14:paraId="76D18109" w14:textId="678D0E4C" w:rsidR="00E935DA" w:rsidRPr="004F047E" w:rsidRDefault="00E935DA" w:rsidP="00335418">
            <w:pPr>
              <w:pStyle w:val="Table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Project Team Name(s)</w:t>
            </w:r>
          </w:p>
        </w:tc>
        <w:tc>
          <w:tcPr>
            <w:tcW w:w="1085" w:type="pct"/>
            <w:shd w:val="clear" w:color="auto" w:fill="4F81BD" w:themeFill="accent1"/>
          </w:tcPr>
          <w:p w14:paraId="5E502C81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Student ID</w:t>
            </w:r>
          </w:p>
        </w:tc>
        <w:tc>
          <w:tcPr>
            <w:tcW w:w="1085" w:type="pct"/>
            <w:shd w:val="clear" w:color="auto" w:fill="4F81BD" w:themeFill="accent1"/>
          </w:tcPr>
          <w:p w14:paraId="44C842FB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Email</w:t>
            </w:r>
          </w:p>
        </w:tc>
        <w:tc>
          <w:tcPr>
            <w:tcW w:w="1085" w:type="pct"/>
            <w:shd w:val="clear" w:color="auto" w:fill="4F81BD" w:themeFill="accent1"/>
          </w:tcPr>
          <w:p w14:paraId="51BE6329" w14:textId="77777777" w:rsidR="00E935DA" w:rsidRPr="004F047E" w:rsidRDefault="00E935DA" w:rsidP="00E935DA">
            <w:pPr>
              <w:pStyle w:val="Table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Phone</w:t>
            </w:r>
          </w:p>
        </w:tc>
      </w:tr>
      <w:tr w:rsidR="00E935DA" w:rsidRPr="004F047E" w14:paraId="0E1C5621" w14:textId="77777777" w:rsidTr="001D4EFB">
        <w:trPr>
          <w:cantSplit/>
        </w:trPr>
        <w:tc>
          <w:tcPr>
            <w:tcW w:w="1746" w:type="pct"/>
          </w:tcPr>
          <w:p w14:paraId="34C5D2E6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Project Manager</w:t>
            </w:r>
          </w:p>
          <w:p w14:paraId="44FE2B35" w14:textId="504D1E38" w:rsidR="00E935DA" w:rsidRPr="004F047E" w:rsidRDefault="00257AC6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sz w:val="22"/>
                <w:szCs w:val="22"/>
              </w:rPr>
              <w:t>Sascha Williams</w:t>
            </w:r>
          </w:p>
        </w:tc>
        <w:tc>
          <w:tcPr>
            <w:tcW w:w="1085" w:type="pct"/>
          </w:tcPr>
          <w:p w14:paraId="65CC5B54" w14:textId="77129B3B" w:rsidR="00E935DA" w:rsidRPr="004F047E" w:rsidRDefault="00257AC6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1536995</w:t>
            </w:r>
          </w:p>
        </w:tc>
        <w:tc>
          <w:tcPr>
            <w:tcW w:w="1085" w:type="pct"/>
          </w:tcPr>
          <w:p w14:paraId="6BD8A5DE" w14:textId="301EB6A4" w:rsidR="00E935DA" w:rsidRPr="004F047E" w:rsidRDefault="00257AC6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hyperlink r:id="rId12" w:history="1">
              <w:r w:rsidRPr="00CA7C7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Sjawilliams92@gmail.com</w:t>
              </w:r>
            </w:hyperlink>
          </w:p>
        </w:tc>
        <w:tc>
          <w:tcPr>
            <w:tcW w:w="1085" w:type="pct"/>
          </w:tcPr>
          <w:p w14:paraId="71601541" w14:textId="62A4FD94" w:rsidR="00E935DA" w:rsidRPr="004F047E" w:rsidRDefault="00257AC6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02041697977</w:t>
            </w:r>
          </w:p>
        </w:tc>
      </w:tr>
      <w:tr w:rsidR="00E935DA" w:rsidRPr="004F047E" w14:paraId="71CEEC1F" w14:textId="77777777" w:rsidTr="001D4EFB">
        <w:trPr>
          <w:cantSplit/>
        </w:trPr>
        <w:tc>
          <w:tcPr>
            <w:tcW w:w="1746" w:type="pct"/>
          </w:tcPr>
          <w:p w14:paraId="70076AF2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Deputy Project Manager</w:t>
            </w:r>
          </w:p>
          <w:p w14:paraId="37253087" w14:textId="44BAD699" w:rsidR="00E935DA" w:rsidRPr="004F047E" w:rsidRDefault="00E935DA" w:rsidP="00E935DA">
            <w:pPr>
              <w:pStyle w:val="Table"/>
              <w:rPr>
                <w:rFonts w:asciiTheme="minorHAnsi" w:hAnsiTheme="minorHAnsi"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[Name]</w:t>
            </w:r>
          </w:p>
        </w:tc>
        <w:tc>
          <w:tcPr>
            <w:tcW w:w="1085" w:type="pct"/>
          </w:tcPr>
          <w:p w14:paraId="28C37034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B4477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26927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2FD193D7" w14:textId="77777777" w:rsidTr="001D4EFB">
        <w:trPr>
          <w:cantSplit/>
        </w:trPr>
        <w:tc>
          <w:tcPr>
            <w:tcW w:w="1746" w:type="pct"/>
          </w:tcPr>
          <w:p w14:paraId="76D0CFC8" w14:textId="77777777" w:rsidR="00E935DA" w:rsidRPr="004F047E" w:rsidRDefault="00E935DA" w:rsidP="001D4EFB">
            <w:pPr>
              <w:pStyle w:val="Table"/>
              <w:spacing w:after="0"/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/>
                <w:bCs/>
                <w:i/>
                <w:sz w:val="22"/>
                <w:szCs w:val="22"/>
              </w:rPr>
              <w:t>Team Members</w:t>
            </w:r>
          </w:p>
          <w:p w14:paraId="439639F2" w14:textId="30CF2B80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  <w:r w:rsidRPr="004F047E">
              <w:rPr>
                <w:rFonts w:asciiTheme="minorHAnsi" w:hAnsiTheme="minorHAnsi"/>
                <w:bCs/>
                <w:i/>
                <w:sz w:val="22"/>
                <w:szCs w:val="22"/>
              </w:rPr>
              <w:t>[Name (s)]</w:t>
            </w:r>
          </w:p>
        </w:tc>
        <w:tc>
          <w:tcPr>
            <w:tcW w:w="1085" w:type="pct"/>
          </w:tcPr>
          <w:p w14:paraId="7539C7E3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4B63A8A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DF08957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11FB5E1A" w14:textId="77777777" w:rsidTr="001D4EFB">
        <w:trPr>
          <w:cantSplit/>
        </w:trPr>
        <w:tc>
          <w:tcPr>
            <w:tcW w:w="1746" w:type="pct"/>
          </w:tcPr>
          <w:p w14:paraId="254896D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6CD0A6E6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1B9FC71C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5BA632E5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935DA" w:rsidRPr="004F047E" w14:paraId="35699DB6" w14:textId="77777777" w:rsidTr="001D4EFB">
        <w:trPr>
          <w:cantSplit/>
        </w:trPr>
        <w:tc>
          <w:tcPr>
            <w:tcW w:w="1746" w:type="pct"/>
          </w:tcPr>
          <w:p w14:paraId="06AE843F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70141E6E" w14:textId="77777777" w:rsidR="00E935DA" w:rsidRPr="004F047E" w:rsidRDefault="00E935DA" w:rsidP="00335418">
            <w:pPr>
              <w:pStyle w:val="Table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4EE04EFB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5" w:type="pct"/>
          </w:tcPr>
          <w:p w14:paraId="0E42D81E" w14:textId="77777777" w:rsidR="00E935DA" w:rsidRPr="004F047E" w:rsidRDefault="00E935DA" w:rsidP="00E935DA">
            <w:pPr>
              <w:pStyle w:val="Table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7EA612DC" w14:textId="47316528" w:rsidR="00335418" w:rsidRPr="004F047E" w:rsidRDefault="00335418" w:rsidP="006B436B">
      <w:pPr>
        <w:rPr>
          <w:rFonts w:asciiTheme="minorHAnsi" w:hAnsiTheme="minorHAnsi"/>
          <w:sz w:val="22"/>
        </w:rPr>
      </w:pPr>
    </w:p>
    <w:p w14:paraId="19232BCF" w14:textId="58D34CA8" w:rsidR="002258AE" w:rsidRPr="00B35D5B" w:rsidRDefault="002258AE" w:rsidP="007738A0">
      <w:pPr>
        <w:rPr>
          <w:b/>
        </w:rPr>
      </w:pPr>
      <w:r w:rsidRPr="00B35D5B">
        <w:rPr>
          <w:b/>
        </w:rPr>
        <w:t>Client Stakeholders</w:t>
      </w:r>
    </w:p>
    <w:tbl>
      <w:tblPr>
        <w:tblW w:w="495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000" w:firstRow="0" w:lastRow="0" w:firstColumn="0" w:lastColumn="0" w:noHBand="0" w:noVBand="0"/>
      </w:tblPr>
      <w:tblGrid>
        <w:gridCol w:w="2204"/>
        <w:gridCol w:w="2346"/>
        <w:gridCol w:w="4376"/>
      </w:tblGrid>
      <w:tr w:rsidR="002258AE" w:rsidRPr="00B35D5B" w14:paraId="490C9638" w14:textId="77777777" w:rsidTr="002258AE">
        <w:tc>
          <w:tcPr>
            <w:tcW w:w="1235" w:type="pct"/>
            <w:shd w:val="clear" w:color="auto" w:fill="4F81BD" w:themeFill="accent1"/>
          </w:tcPr>
          <w:p w14:paraId="4A1ECBCD" w14:textId="7E675CA0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Client Stakeholders</w:t>
            </w:r>
          </w:p>
        </w:tc>
        <w:tc>
          <w:tcPr>
            <w:tcW w:w="1314" w:type="pct"/>
            <w:shd w:val="clear" w:color="auto" w:fill="4F81BD" w:themeFill="accent1"/>
          </w:tcPr>
          <w:p w14:paraId="1A7D52D0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Full name and title</w:t>
            </w:r>
          </w:p>
        </w:tc>
        <w:tc>
          <w:tcPr>
            <w:tcW w:w="2451" w:type="pct"/>
            <w:shd w:val="clear" w:color="auto" w:fill="4F81BD" w:themeFill="accent1"/>
          </w:tcPr>
          <w:p w14:paraId="7F71BA7F" w14:textId="77777777" w:rsidR="002258AE" w:rsidRPr="00B35D5B" w:rsidRDefault="002258AE" w:rsidP="00E935DA">
            <w:pPr>
              <w:pStyle w:val="Table"/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Contact details</w:t>
            </w:r>
          </w:p>
        </w:tc>
      </w:tr>
      <w:tr w:rsidR="002258AE" w:rsidRPr="00B35D5B" w14:paraId="7CB95FAC" w14:textId="77777777" w:rsidTr="002258AE">
        <w:tc>
          <w:tcPr>
            <w:tcW w:w="1235" w:type="pct"/>
          </w:tcPr>
          <w:p w14:paraId="18026769" w14:textId="0D014A42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Project Sponsor</w:t>
            </w:r>
            <w:r w:rsidR="004147D3"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  <w:t>(</w:t>
            </w:r>
            <w:r w:rsidR="004147D3">
              <w:rPr>
                <w:rStyle w:val="PageNumber"/>
                <w:b/>
              </w:rPr>
              <w:t>s)</w:t>
            </w:r>
          </w:p>
        </w:tc>
        <w:tc>
          <w:tcPr>
            <w:tcW w:w="1314" w:type="pct"/>
          </w:tcPr>
          <w:p w14:paraId="2F45F4D9" w14:textId="36C2031D" w:rsidR="002258AE" w:rsidRPr="00B35D5B" w:rsidRDefault="00A46852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Lei Song, Simon Dacey</w:t>
            </w:r>
          </w:p>
        </w:tc>
        <w:tc>
          <w:tcPr>
            <w:tcW w:w="2451" w:type="pct"/>
          </w:tcPr>
          <w:p w14:paraId="01FA5C73" w14:textId="3459BCFA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  <w:tr w:rsidR="002258AE" w:rsidRPr="00B35D5B" w14:paraId="1CEDEAE3" w14:textId="77777777" w:rsidTr="002258AE">
        <w:tc>
          <w:tcPr>
            <w:tcW w:w="1235" w:type="pct"/>
          </w:tcPr>
          <w:p w14:paraId="3ECC4DDE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b/>
                <w:i/>
                <w:sz w:val="22"/>
                <w:szCs w:val="22"/>
              </w:rPr>
              <w:t>[add other roles as appropriate]</w:t>
            </w:r>
          </w:p>
        </w:tc>
        <w:tc>
          <w:tcPr>
            <w:tcW w:w="1314" w:type="pct"/>
          </w:tcPr>
          <w:p w14:paraId="3ED41E15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[full name and title]</w:t>
            </w:r>
          </w:p>
        </w:tc>
        <w:tc>
          <w:tcPr>
            <w:tcW w:w="2451" w:type="pct"/>
          </w:tcPr>
          <w:p w14:paraId="1F29AD66" w14:textId="77777777" w:rsidR="002258AE" w:rsidRPr="00B35D5B" w:rsidRDefault="002258AE" w:rsidP="002258AE">
            <w:pPr>
              <w:pStyle w:val="Table"/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</w:pPr>
            <w:r w:rsidRPr="00B35D5B">
              <w:rPr>
                <w:rStyle w:val="PageNumber"/>
                <w:rFonts w:asciiTheme="minorHAnsi" w:hAnsiTheme="minorHAnsi"/>
                <w:i/>
                <w:sz w:val="22"/>
                <w:szCs w:val="22"/>
              </w:rPr>
              <w:t>[phone, email]</w:t>
            </w:r>
          </w:p>
        </w:tc>
      </w:tr>
    </w:tbl>
    <w:p w14:paraId="2D1390C7" w14:textId="764FFAEE" w:rsidR="001D4EFB" w:rsidRPr="00B35D5B" w:rsidRDefault="001D4EFB" w:rsidP="00B47F8D">
      <w:pPr>
        <w:rPr>
          <w:rFonts w:asciiTheme="minorHAnsi" w:hAnsiTheme="minorHAnsi"/>
          <w:b/>
          <w:sz w:val="22"/>
        </w:rPr>
      </w:pPr>
    </w:p>
    <w:p w14:paraId="55826441" w14:textId="77777777" w:rsidR="002258AE" w:rsidRPr="00B35D5B" w:rsidRDefault="002258AE" w:rsidP="00771C2B">
      <w:pPr>
        <w:spacing w:before="240"/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</w:pPr>
      <w:r w:rsidRPr="00B35D5B">
        <w:rPr>
          <w:rFonts w:asciiTheme="minorHAnsi" w:eastAsiaTheme="majorEastAsia" w:hAnsiTheme="minorHAnsi" w:cstheme="majorBidi"/>
          <w:b/>
          <w:bCs/>
          <w:caps/>
          <w:sz w:val="28"/>
          <w:szCs w:val="28"/>
        </w:rPr>
        <w:t xml:space="preserve">DATE OF SUBMISSION </w:t>
      </w:r>
    </w:p>
    <w:p w14:paraId="755A7FA8" w14:textId="5DA6269B" w:rsidR="001D4EFB" w:rsidRPr="00B35D5B" w:rsidRDefault="002258AE" w:rsidP="00CB14FB">
      <w:pPr>
        <w:rPr>
          <w:rFonts w:asciiTheme="minorHAnsi" w:hAnsiTheme="minorHAnsi"/>
          <w:b/>
        </w:rPr>
      </w:pPr>
      <w:r w:rsidRP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dd/mm/yy</w:t>
      </w:r>
      <w:r w:rsidR="00B35D5B">
        <w:rPr>
          <w:rStyle w:val="PageNumber"/>
          <w:rFonts w:asciiTheme="minorHAnsi" w:eastAsia="Times New Roman" w:hAnsiTheme="minorHAnsi" w:cs="Arial"/>
          <w:i/>
          <w:sz w:val="22"/>
          <w:lang w:bidi="he-IL"/>
        </w:rPr>
        <w:t>yy</w:t>
      </w:r>
      <w:r w:rsidR="001D4EFB" w:rsidRPr="00B35D5B">
        <w:rPr>
          <w:rFonts w:asciiTheme="minorHAnsi" w:hAnsiTheme="minorHAnsi"/>
        </w:rPr>
        <w:br w:type="page"/>
      </w:r>
    </w:p>
    <w:bookmarkStart w:id="0" w:name="_Toc10635942" w:displacedByCustomXml="next"/>
    <w:bookmarkStart w:id="1" w:name="_Toc379970651" w:displacedByCustomXml="next"/>
    <w:sdt>
      <w:sdtPr>
        <w:rPr>
          <w:rFonts w:ascii="Arial" w:eastAsiaTheme="minorHAnsi" w:hAnsi="Arial" w:cstheme="minorBidi"/>
          <w:bCs w:val="0"/>
          <w:caps w:val="0"/>
          <w:color w:val="auto"/>
          <w:sz w:val="20"/>
          <w:szCs w:val="22"/>
        </w:rPr>
        <w:id w:val="2041546646"/>
        <w:docPartObj>
          <w:docPartGallery w:val="Table of Contents"/>
          <w:docPartUnique/>
        </w:docPartObj>
      </w:sdtPr>
      <w:sdtEndPr>
        <w:rPr>
          <w:b/>
          <w:noProof/>
          <w:highlight w:val="yellow"/>
        </w:rPr>
      </w:sdtEndPr>
      <w:sdtContent>
        <w:p w14:paraId="40D64BBD" w14:textId="08338DEA" w:rsidR="00CB14FB" w:rsidRPr="00E662D2" w:rsidRDefault="00CB14FB">
          <w:pPr>
            <w:pStyle w:val="TOCHeading"/>
          </w:pPr>
          <w:r w:rsidRPr="00E662D2">
            <w:t>Table of Contents</w:t>
          </w:r>
        </w:p>
        <w:p w14:paraId="0B86B835" w14:textId="427340F0" w:rsidR="002032AA" w:rsidRDefault="00CB14FB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r w:rsidRPr="004F047E">
            <w:rPr>
              <w:rFonts w:asciiTheme="minorHAnsi" w:hAnsiTheme="minorHAnsi"/>
              <w:b w:val="0"/>
              <w:highlight w:val="yellow"/>
            </w:rPr>
            <w:fldChar w:fldCharType="begin"/>
          </w:r>
          <w:r w:rsidRPr="004F047E">
            <w:rPr>
              <w:rFonts w:asciiTheme="minorHAnsi" w:hAnsiTheme="minorHAnsi"/>
              <w:highlight w:val="yellow"/>
            </w:rPr>
            <w:instrText xml:space="preserve"> TOC \o "1-3" \h \z \u </w:instrText>
          </w:r>
          <w:r w:rsidRPr="004F047E">
            <w:rPr>
              <w:rFonts w:asciiTheme="minorHAnsi" w:hAnsiTheme="minorHAnsi"/>
              <w:b w:val="0"/>
              <w:highlight w:val="yellow"/>
            </w:rPr>
            <w:fldChar w:fldCharType="separate"/>
          </w:r>
          <w:hyperlink w:anchor="_Toc80799791" w:history="1">
            <w:r w:rsidR="002032AA" w:rsidRPr="00B26B35">
              <w:rPr>
                <w:rStyle w:val="Hyperlink"/>
                <w:noProof/>
              </w:rPr>
              <w:t>1. Document Control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55929C" w14:textId="38644F73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2" w:history="1">
            <w:r w:rsidR="002032AA" w:rsidRPr="00B26B35">
              <w:rPr>
                <w:rStyle w:val="Hyperlink"/>
                <w:noProof/>
              </w:rPr>
              <w:t>1.1 Version History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FE63DD7" w14:textId="7C011009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3" w:history="1">
            <w:r w:rsidR="002032AA" w:rsidRPr="00B26B35">
              <w:rPr>
                <w:rStyle w:val="Hyperlink"/>
                <w:noProof/>
              </w:rPr>
              <w:t>1.2 Contribution to Report sections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EDF52C5" w14:textId="0700F5E7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794" w:history="1">
            <w:r w:rsidR="002032AA" w:rsidRPr="00B26B35">
              <w:rPr>
                <w:rStyle w:val="Hyperlink"/>
                <w:noProof/>
              </w:rPr>
              <w:t>1.3 Glossary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8773E75" w14:textId="30CFEC6E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5" w:history="1">
            <w:r w:rsidR="002032AA" w:rsidRPr="00B26B35">
              <w:rPr>
                <w:rStyle w:val="Hyperlink"/>
                <w:noProof/>
              </w:rPr>
              <w:t>2. Executive Summary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1A4081D" w14:textId="4291D466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6" w:history="1">
            <w:r w:rsidR="002032AA" w:rsidRPr="00B26B35">
              <w:rPr>
                <w:rStyle w:val="Hyperlink"/>
                <w:noProof/>
              </w:rPr>
              <w:t>3.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6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D812CE" w14:textId="5A3636D8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7" w:history="1">
            <w:r w:rsidR="002032AA" w:rsidRPr="00B26B35">
              <w:rPr>
                <w:rStyle w:val="Hyperlink"/>
                <w:noProof/>
              </w:rPr>
              <w:t>4. Technology Review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7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856539D" w14:textId="008D78C8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8" w:history="1">
            <w:r w:rsidR="002032AA" w:rsidRPr="00B26B35">
              <w:rPr>
                <w:rStyle w:val="Hyperlink"/>
                <w:noProof/>
              </w:rPr>
              <w:t>5. IT Methodology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8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2D25B4B" w14:textId="4D922B84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799" w:history="1">
            <w:r w:rsidR="002032AA" w:rsidRPr="00B26B35">
              <w:rPr>
                <w:rStyle w:val="Hyperlink"/>
                <w:noProof/>
              </w:rPr>
              <w:t>6. Project Management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_Toc80799799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B051B00" w14:textId="41191E74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0" w:history="1">
            <w:r w:rsidR="002032AA" w:rsidRPr="00B26B35">
              <w:rPr>
                <w:rStyle w:val="Hyperlink"/>
                <w:noProof/>
              </w:rPr>
              <w:t>6.1 Project Management Narrative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DE97ECE" w14:textId="17491E0B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1" w:history="1">
            <w:r w:rsidR="002032AA" w:rsidRPr="00B26B35">
              <w:rPr>
                <w:rStyle w:val="Hyperlink"/>
                <w:noProof/>
              </w:rPr>
              <w:t>6.2 Project Plan with Milestones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1B27A54" w14:textId="0B5F0B1B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2" w:history="1">
            <w:r w:rsidR="002032AA" w:rsidRPr="00B26B35">
              <w:rPr>
                <w:rStyle w:val="Hyperlink"/>
                <w:noProof/>
              </w:rPr>
              <w:t>6.3 Project Governance  Responsibilities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70BCC05" w14:textId="11F7DB6B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3" w:history="1">
            <w:r w:rsidR="002032AA" w:rsidRPr="00B26B35">
              <w:rPr>
                <w:rStyle w:val="Hyperlink"/>
                <w:noProof/>
              </w:rPr>
              <w:t>6.4 Project Meetings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A9EBE0C" w14:textId="532D5976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4" w:history="1">
            <w:r w:rsidR="002032AA" w:rsidRPr="00B26B35">
              <w:rPr>
                <w:rStyle w:val="Hyperlink"/>
                <w:noProof/>
              </w:rPr>
              <w:t>6.5 Project Reports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6EDB138" w14:textId="5C7FDE3C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5" w:history="1">
            <w:r w:rsidR="002032AA" w:rsidRPr="00B26B35">
              <w:rPr>
                <w:rStyle w:val="Hyperlink"/>
                <w:noProof/>
              </w:rPr>
              <w:t>6.6 Project Risk and Issue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9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7B48989" w14:textId="2358AA9E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06" w:history="1">
            <w:r w:rsidR="002032AA" w:rsidRPr="00B26B35">
              <w:rPr>
                <w:rStyle w:val="Hyperlink"/>
                <w:noProof/>
              </w:rPr>
              <w:t>7. Requirements Analysis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40D1E97" w14:textId="7C8C5396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7" w:history="1">
            <w:r w:rsidR="002032AA" w:rsidRPr="00B26B35">
              <w:rPr>
                <w:rStyle w:val="Hyperlink"/>
                <w:noProof/>
              </w:rPr>
              <w:t>7.1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65B6E2F" w14:textId="713B271C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8" w:history="1">
            <w:r w:rsidR="002032AA" w:rsidRPr="00B26B35">
              <w:rPr>
                <w:rStyle w:val="Hyperlink"/>
                <w:noProof/>
              </w:rPr>
              <w:t>7.2 Use Case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C9EC70F" w14:textId="10C9245D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09" w:history="1">
            <w:r w:rsidR="002032AA" w:rsidRPr="00B26B35">
              <w:rPr>
                <w:rStyle w:val="Hyperlink"/>
                <w:noProof/>
              </w:rPr>
              <w:t>7.3 Business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_Toc80799809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24756F5" w14:textId="055FA522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0" w:history="1">
            <w:r w:rsidR="002032AA" w:rsidRPr="00B26B35">
              <w:rPr>
                <w:rStyle w:val="Hyperlink"/>
                <w:noProof/>
              </w:rPr>
              <w:t>7.4 Activity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5DF9394" w14:textId="18B602BF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1" w:history="1">
            <w:r w:rsidR="002032AA" w:rsidRPr="00B26B35">
              <w:rPr>
                <w:rStyle w:val="Hyperlink"/>
                <w:noProof/>
              </w:rPr>
              <w:t>7.5 Overall Class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10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6D2D4C70" w14:textId="3FB1250C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12" w:history="1">
            <w:r w:rsidR="002032AA" w:rsidRPr="00B26B35">
              <w:rPr>
                <w:rStyle w:val="Hyperlink"/>
                <w:noProof/>
              </w:rPr>
              <w:t>8. Project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DDA53F1" w14:textId="0155821A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3" w:history="1">
            <w:r w:rsidR="002032AA" w:rsidRPr="00B26B35">
              <w:rPr>
                <w:rStyle w:val="Hyperlink"/>
                <w:noProof/>
              </w:rPr>
              <w:t>8.1 Introduction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BD351CB" w14:textId="4F3B6938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4" w:history="1">
            <w:r w:rsidR="002032AA" w:rsidRPr="00B26B35">
              <w:rPr>
                <w:rStyle w:val="Hyperlink"/>
                <w:noProof/>
              </w:rPr>
              <w:t>8.2 Software List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4F59B5C" w14:textId="38568D96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5" w:history="1">
            <w:r w:rsidR="002032AA" w:rsidRPr="00B26B35">
              <w:rPr>
                <w:rStyle w:val="Hyperlink"/>
                <w:noProof/>
              </w:rPr>
              <w:t>8.3 Version Control Software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4D55DE41" w14:textId="402FDC12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6" w:history="1">
            <w:r w:rsidR="002032AA" w:rsidRPr="00B26B35">
              <w:rPr>
                <w:rStyle w:val="Hyperlink"/>
                <w:noProof/>
              </w:rPr>
              <w:t>8.4 Design Use Case Narratives (Descriptions)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23C488A" w14:textId="1AD25ED6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7" w:history="1">
            <w:r w:rsidR="002032AA" w:rsidRPr="00B26B35">
              <w:rPr>
                <w:rStyle w:val="Hyperlink"/>
                <w:noProof/>
              </w:rPr>
              <w:t>8.5 Sequence Diagrams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DB7C9AD" w14:textId="6B5075F9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8" w:history="1">
            <w:r w:rsidR="002032AA" w:rsidRPr="00B26B35">
              <w:rPr>
                <w:rStyle w:val="Hyperlink"/>
                <w:noProof/>
              </w:rPr>
              <w:t>8.6 Deployment Diagram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EC0A8EB" w14:textId="52CC146B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19" w:history="1">
            <w:r w:rsidR="002032AA" w:rsidRPr="00B26B35">
              <w:rPr>
                <w:rStyle w:val="Hyperlink"/>
                <w:noProof/>
              </w:rPr>
              <w:t>8.7 Database Design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_Toc80799819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01D2C9E" w14:textId="58851C33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0" w:history="1">
            <w:r w:rsidR="002032AA" w:rsidRPr="00B26B35">
              <w:rPr>
                <w:rStyle w:val="Hyperlink"/>
                <w:noProof/>
              </w:rPr>
              <w:t>8.8 Annotated User Interface Designs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_Toc80799820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A457CCC" w14:textId="2C99A9ED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1" w:history="1">
            <w:r w:rsidR="002032AA" w:rsidRPr="00B26B35">
              <w:rPr>
                <w:rStyle w:val="Hyperlink"/>
                <w:noProof/>
              </w:rPr>
              <w:t>8.9 Test Plan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_Toc80799821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11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6D157F3" w14:textId="52803005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2" w:history="1">
            <w:r w:rsidR="002032AA" w:rsidRPr="00B26B35">
              <w:rPr>
                <w:rStyle w:val="Hyperlink"/>
                <w:noProof/>
              </w:rPr>
              <w:t>9. Project Training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_Toc80799822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58280E2C" w14:textId="2BA3709A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3" w:history="1">
            <w:r w:rsidR="002032AA" w:rsidRPr="00B26B35">
              <w:rPr>
                <w:rStyle w:val="Hyperlink"/>
                <w:noProof/>
              </w:rPr>
              <w:t>9.1 End User Background and Training Objectives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_Toc80799823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13B4826E" w14:textId="220F0687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4" w:history="1">
            <w:r w:rsidR="002032AA" w:rsidRPr="00B26B35">
              <w:rPr>
                <w:rStyle w:val="Hyperlink"/>
                <w:noProof/>
              </w:rPr>
              <w:t>9.2 Training Materials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_Toc80799824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EFC84A4" w14:textId="041EBA8C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5" w:history="1">
            <w:r w:rsidR="002032AA" w:rsidRPr="00B26B35">
              <w:rPr>
                <w:rStyle w:val="Hyperlink"/>
                <w:noProof/>
              </w:rPr>
              <w:t>9.3 Training Deliverables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_Toc80799825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0879306B" w14:textId="65A87267" w:rsidR="002032AA" w:rsidRDefault="000F0FD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en-NZ"/>
            </w:rPr>
          </w:pPr>
          <w:hyperlink w:anchor="_Toc80799826" w:history="1">
            <w:r w:rsidR="002032AA" w:rsidRPr="00B26B35">
              <w:rPr>
                <w:rStyle w:val="Hyperlink"/>
                <w:noProof/>
              </w:rPr>
              <w:t>9.4 Evaluation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_Toc80799826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12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C432C20" w14:textId="41732BFC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7" w:history="1">
            <w:r w:rsidR="002032AA" w:rsidRPr="00B26B35">
              <w:rPr>
                <w:rStyle w:val="Hyperlink"/>
                <w:noProof/>
              </w:rPr>
              <w:t>10. Conclusion &amp; Lessons Learned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_Toc80799827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13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28008465" w14:textId="1C69C9F3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8" w:history="1">
            <w:r w:rsidR="002032AA" w:rsidRPr="00B26B35">
              <w:rPr>
                <w:rStyle w:val="Hyperlink"/>
                <w:noProof/>
              </w:rPr>
              <w:t>References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_Toc80799828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14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36E3D615" w14:textId="6D055E60" w:rsidR="002032AA" w:rsidRDefault="000F0FD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  <w:lang w:eastAsia="en-NZ"/>
            </w:rPr>
          </w:pPr>
          <w:hyperlink w:anchor="_Toc80799829" w:history="1">
            <w:r w:rsidR="002032AA" w:rsidRPr="00B26B35">
              <w:rPr>
                <w:rStyle w:val="Hyperlink"/>
                <w:noProof/>
              </w:rPr>
              <w:t>Appendices</w:t>
            </w:r>
            <w:r w:rsidR="002032AA">
              <w:rPr>
                <w:noProof/>
                <w:webHidden/>
              </w:rPr>
              <w:tab/>
            </w:r>
            <w:r w:rsidR="002032AA">
              <w:rPr>
                <w:noProof/>
                <w:webHidden/>
              </w:rPr>
              <w:fldChar w:fldCharType="begin"/>
            </w:r>
            <w:r w:rsidR="002032AA">
              <w:rPr>
                <w:noProof/>
                <w:webHidden/>
              </w:rPr>
              <w:instrText xml:space="preserve"> PAGEREF _Toc80799829 \h </w:instrText>
            </w:r>
            <w:r w:rsidR="002032AA">
              <w:rPr>
                <w:noProof/>
                <w:webHidden/>
              </w:rPr>
            </w:r>
            <w:r w:rsidR="002032AA">
              <w:rPr>
                <w:noProof/>
                <w:webHidden/>
              </w:rPr>
              <w:fldChar w:fldCharType="separate"/>
            </w:r>
            <w:r w:rsidR="002032AA">
              <w:rPr>
                <w:noProof/>
                <w:webHidden/>
              </w:rPr>
              <w:t>15</w:t>
            </w:r>
            <w:r w:rsidR="002032AA">
              <w:rPr>
                <w:noProof/>
                <w:webHidden/>
              </w:rPr>
              <w:fldChar w:fldCharType="end"/>
            </w:r>
          </w:hyperlink>
        </w:p>
        <w:p w14:paraId="78245850" w14:textId="05077E58" w:rsidR="00CB14FB" w:rsidRPr="004F047E" w:rsidRDefault="00CB14FB">
          <w:pPr>
            <w:rPr>
              <w:rFonts w:asciiTheme="minorHAnsi" w:hAnsiTheme="minorHAnsi"/>
              <w:highlight w:val="yellow"/>
            </w:rPr>
          </w:pPr>
          <w:r w:rsidRPr="004F047E">
            <w:rPr>
              <w:rFonts w:asciiTheme="minorHAnsi" w:hAnsiTheme="minorHAnsi"/>
              <w:b/>
              <w:bCs/>
              <w:noProof/>
              <w:highlight w:val="yellow"/>
            </w:rPr>
            <w:fldChar w:fldCharType="end"/>
          </w:r>
        </w:p>
      </w:sdtContent>
    </w:sdt>
    <w:p w14:paraId="33BD078A" w14:textId="79B0FE5E" w:rsidR="00677052" w:rsidRPr="00B35D5B" w:rsidRDefault="00C12B92" w:rsidP="00C35CAA">
      <w:pPr>
        <w:pStyle w:val="Heading1"/>
      </w:pPr>
      <w:bookmarkStart w:id="2" w:name="_Toc80799791"/>
      <w:r w:rsidRPr="00B35D5B">
        <w:lastRenderedPageBreak/>
        <w:t xml:space="preserve">1. </w:t>
      </w:r>
      <w:r w:rsidR="00677052" w:rsidRPr="00B35D5B">
        <w:t>Document Control</w:t>
      </w:r>
      <w:bookmarkEnd w:id="1"/>
      <w:bookmarkEnd w:id="0"/>
      <w:bookmarkEnd w:id="2"/>
      <w:r w:rsidR="00551281" w:rsidRPr="00B35D5B">
        <w:t xml:space="preserve"> </w:t>
      </w:r>
    </w:p>
    <w:p w14:paraId="33BD078B" w14:textId="28345B64" w:rsidR="00677052" w:rsidRPr="00B35D5B" w:rsidRDefault="002D61F6" w:rsidP="00771C2B">
      <w:pPr>
        <w:pStyle w:val="Heading2"/>
        <w:spacing w:before="240"/>
      </w:pPr>
      <w:bookmarkStart w:id="3" w:name="_Toc379970652"/>
      <w:bookmarkStart w:id="4" w:name="_Toc10635943"/>
      <w:bookmarkStart w:id="5" w:name="_Toc80799792"/>
      <w:r w:rsidRPr="00B35D5B">
        <w:t xml:space="preserve">1.1 </w:t>
      </w:r>
      <w:r w:rsidR="00677052" w:rsidRPr="00B35D5B">
        <w:t>Version History</w:t>
      </w:r>
      <w:bookmarkEnd w:id="3"/>
      <w:bookmarkEnd w:id="4"/>
      <w:bookmarkEnd w:id="5"/>
    </w:p>
    <w:p w14:paraId="33BD078C" w14:textId="77777777" w:rsidR="00677052" w:rsidRPr="00B35D5B" w:rsidRDefault="00677052" w:rsidP="00677052">
      <w:pPr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This document has had the following revisions: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109"/>
        <w:gridCol w:w="1527"/>
        <w:gridCol w:w="1942"/>
        <w:gridCol w:w="4438"/>
      </w:tblGrid>
      <w:tr w:rsidR="00677052" w:rsidRPr="00B35D5B" w14:paraId="33BD0791" w14:textId="77777777" w:rsidTr="00551281">
        <w:trPr>
          <w:tblHeader/>
        </w:trPr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D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E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Date</w:t>
            </w: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8F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Author</w:t>
            </w: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BD0790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Description of Change</w:t>
            </w:r>
          </w:p>
        </w:tc>
      </w:tr>
      <w:tr w:rsidR="00677052" w:rsidRPr="00B35D5B" w14:paraId="33BD0796" w14:textId="77777777" w:rsidTr="00551281">
        <w:tc>
          <w:tcPr>
            <w:tcW w:w="615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2" w14:textId="7CC61BEF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84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3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4" w14:textId="77777777" w:rsidR="00677052" w:rsidRPr="00B35D5B" w:rsidRDefault="00677052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246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D0795" w14:textId="41234081" w:rsidR="00677052" w:rsidRPr="00B35D5B" w:rsidRDefault="0034086F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Initial draft</w:t>
            </w:r>
          </w:p>
        </w:tc>
      </w:tr>
    </w:tbl>
    <w:p w14:paraId="33BD07B2" w14:textId="0AD73C7B" w:rsidR="00677052" w:rsidRPr="00B35D5B" w:rsidRDefault="00677052" w:rsidP="00677052">
      <w:pPr>
        <w:rPr>
          <w:rFonts w:asciiTheme="minorHAnsi" w:hAnsiTheme="minorHAnsi"/>
          <w:sz w:val="22"/>
        </w:rPr>
      </w:pPr>
    </w:p>
    <w:p w14:paraId="5E9A1F2F" w14:textId="03A71795" w:rsidR="00367255" w:rsidRPr="00B35D5B" w:rsidRDefault="00367255" w:rsidP="00367255">
      <w:pPr>
        <w:pStyle w:val="Heading2"/>
        <w:spacing w:before="240"/>
      </w:pPr>
      <w:bookmarkStart w:id="6" w:name="_Toc80799793"/>
      <w:r w:rsidRPr="00B35D5B">
        <w:t>1.</w:t>
      </w:r>
      <w:r w:rsidR="00D80B06" w:rsidRPr="00B35D5B">
        <w:t>2</w:t>
      </w:r>
      <w:r w:rsidRPr="00B35D5B">
        <w:t xml:space="preserve"> Contribution to Report sections</w:t>
      </w:r>
      <w:bookmarkEnd w:id="6"/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39"/>
        <w:gridCol w:w="2431"/>
        <w:gridCol w:w="3046"/>
      </w:tblGrid>
      <w:tr w:rsidR="00367255" w:rsidRPr="00B35D5B" w14:paraId="0DF8D0DB" w14:textId="0171DEB2" w:rsidTr="00367255">
        <w:trPr>
          <w:tblHeader/>
        </w:trPr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131523" w14:textId="51182EA6" w:rsidR="00367255" w:rsidRPr="00B35D5B" w:rsidRDefault="00367255" w:rsidP="00367255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Project Team Member name</w:t>
            </w: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1E99A4" w14:textId="43382BB6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Student ID</w:t>
            </w: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910C9" w14:textId="17AAC9A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Report Section</w:t>
            </w:r>
          </w:p>
        </w:tc>
      </w:tr>
      <w:tr w:rsidR="00367255" w:rsidRPr="00B35D5B" w14:paraId="6426DDB5" w14:textId="27859264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711A18" w14:textId="4EE32CDE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2DEB7" w14:textId="736DA43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BB1D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5004D1A9" w14:textId="2310333F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450AE" w14:textId="2862FD75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7FA9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AC2A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716E5E22" w14:textId="495AD83D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C2EB0" w14:textId="78A24412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7FE2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65E4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  <w:tr w:rsidR="00367255" w:rsidRPr="00B35D5B" w14:paraId="64995BA9" w14:textId="051FAB7B" w:rsidTr="00367255">
        <w:tc>
          <w:tcPr>
            <w:tcW w:w="196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1E2647" w14:textId="041A6D30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34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F493C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1689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24462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1A67CA6B" w14:textId="5ADCB4F1" w:rsidR="00367255" w:rsidRPr="00B35D5B" w:rsidRDefault="00367255" w:rsidP="00367255">
      <w:pPr>
        <w:pStyle w:val="Heading2"/>
        <w:spacing w:before="240"/>
      </w:pPr>
      <w:bookmarkStart w:id="7" w:name="_Toc379970655"/>
      <w:bookmarkStart w:id="8" w:name="_Toc10635946"/>
      <w:bookmarkStart w:id="9" w:name="_Toc80799794"/>
      <w:r w:rsidRPr="00B35D5B">
        <w:t>1.</w:t>
      </w:r>
      <w:r w:rsidR="00D80B06" w:rsidRPr="00B35D5B">
        <w:t>3</w:t>
      </w:r>
      <w:r w:rsidRPr="00B35D5B">
        <w:t xml:space="preserve"> Glossary</w:t>
      </w:r>
      <w:bookmarkEnd w:id="7"/>
      <w:bookmarkEnd w:id="8"/>
      <w:bookmarkEnd w:id="9"/>
    </w:p>
    <w:p w14:paraId="1ACD3D38" w14:textId="77777777" w:rsidR="00367255" w:rsidRPr="00B35D5B" w:rsidRDefault="00367255" w:rsidP="00367255">
      <w:pPr>
        <w:spacing w:line="360" w:lineRule="auto"/>
        <w:rPr>
          <w:rFonts w:asciiTheme="minorHAnsi" w:hAnsiTheme="minorHAnsi"/>
          <w:sz w:val="22"/>
        </w:rPr>
      </w:pPr>
      <w:r w:rsidRPr="00B35D5B">
        <w:rPr>
          <w:rFonts w:asciiTheme="minorHAnsi" w:hAnsiTheme="minorHAnsi"/>
          <w:sz w:val="22"/>
        </w:rPr>
        <w:t>To provide clarity, terms and acronyms used in this document are defined as follows:</w:t>
      </w: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68"/>
        <w:gridCol w:w="5548"/>
      </w:tblGrid>
      <w:tr w:rsidR="00367255" w:rsidRPr="00B35D5B" w14:paraId="1A106EE1" w14:textId="77777777" w:rsidTr="008C3870">
        <w:trPr>
          <w:tblHeader/>
        </w:trPr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B258B9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Term / Abbreviation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0280B5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b/>
                <w:sz w:val="22"/>
              </w:rPr>
            </w:pPr>
            <w:r w:rsidRPr="00B35D5B">
              <w:rPr>
                <w:rFonts w:asciiTheme="minorHAnsi" w:hAnsiTheme="minorHAnsi"/>
                <w:b/>
                <w:sz w:val="22"/>
              </w:rPr>
              <w:t>Definition</w:t>
            </w:r>
          </w:p>
        </w:tc>
      </w:tr>
      <w:tr w:rsidR="00367255" w:rsidRPr="00B35D5B" w14:paraId="38258E93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7A8063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Supervisor</w:t>
            </w: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9C16DB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  <w:r w:rsidRPr="00B35D5B">
              <w:rPr>
                <w:rFonts w:asciiTheme="minorHAnsi" w:hAnsiTheme="minorHAnsi"/>
                <w:sz w:val="22"/>
              </w:rPr>
              <w:t>Technical Advisor</w:t>
            </w:r>
          </w:p>
        </w:tc>
      </w:tr>
      <w:tr w:rsidR="00367255" w:rsidRPr="00B35D5B" w14:paraId="259B1201" w14:textId="77777777" w:rsidTr="008C3870">
        <w:tc>
          <w:tcPr>
            <w:tcW w:w="1923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B6E07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  <w:tc>
          <w:tcPr>
            <w:tcW w:w="3077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8C71A" w14:textId="77777777" w:rsidR="00367255" w:rsidRPr="00B35D5B" w:rsidRDefault="00367255" w:rsidP="008C3870">
            <w:pPr>
              <w:spacing w:before="60" w:after="60"/>
              <w:rPr>
                <w:rFonts w:asciiTheme="minorHAnsi" w:hAnsiTheme="minorHAnsi"/>
                <w:sz w:val="22"/>
              </w:rPr>
            </w:pPr>
          </w:p>
        </w:tc>
      </w:tr>
    </w:tbl>
    <w:p w14:paraId="490E76DF" w14:textId="77777777" w:rsidR="00367255" w:rsidRPr="00B35D5B" w:rsidRDefault="00367255" w:rsidP="00367255">
      <w:pPr>
        <w:rPr>
          <w:rFonts w:asciiTheme="minorHAnsi" w:hAnsiTheme="minorHAnsi"/>
          <w:sz w:val="22"/>
        </w:rPr>
      </w:pPr>
    </w:p>
    <w:p w14:paraId="37662696" w14:textId="77777777" w:rsidR="00367255" w:rsidRPr="00B35D5B" w:rsidRDefault="00367255" w:rsidP="00677052">
      <w:pPr>
        <w:rPr>
          <w:rFonts w:asciiTheme="minorHAnsi" w:hAnsiTheme="minorHAnsi"/>
          <w:sz w:val="22"/>
        </w:rPr>
      </w:pPr>
    </w:p>
    <w:p w14:paraId="7D35758E" w14:textId="6BC3AA9F" w:rsidR="001F53DE" w:rsidRPr="00B35D5B" w:rsidRDefault="00C12B92" w:rsidP="00C35CAA">
      <w:pPr>
        <w:pStyle w:val="Heading1"/>
      </w:pPr>
      <w:bookmarkStart w:id="10" w:name="_Toc80799795"/>
      <w:bookmarkStart w:id="11" w:name="_Toc379970656"/>
      <w:bookmarkStart w:id="12" w:name="_Toc10635947"/>
      <w:r w:rsidRPr="00B35D5B">
        <w:lastRenderedPageBreak/>
        <w:t xml:space="preserve">2. </w:t>
      </w:r>
      <w:r w:rsidR="001F53DE" w:rsidRPr="00B35D5B">
        <w:t>Executive Summary</w:t>
      </w:r>
      <w:bookmarkEnd w:id="10"/>
    </w:p>
    <w:p w14:paraId="33BD07D1" w14:textId="19B6938C" w:rsidR="00677052" w:rsidRPr="002333E3" w:rsidRDefault="001F53DE" w:rsidP="00C35CAA">
      <w:pPr>
        <w:pStyle w:val="Heading1"/>
      </w:pPr>
      <w:bookmarkStart w:id="13" w:name="_Toc80799796"/>
      <w:r w:rsidRPr="002333E3">
        <w:lastRenderedPageBreak/>
        <w:t xml:space="preserve">3. </w:t>
      </w:r>
      <w:bookmarkEnd w:id="11"/>
      <w:bookmarkEnd w:id="12"/>
      <w:r w:rsidR="004F047E" w:rsidRPr="002333E3">
        <w:t>Introduction</w:t>
      </w:r>
      <w:bookmarkEnd w:id="13"/>
    </w:p>
    <w:p w14:paraId="61B2D146" w14:textId="1F527B5E" w:rsidR="00D02189" w:rsidRPr="0099501A" w:rsidRDefault="00D02189" w:rsidP="00D02189">
      <w:pPr>
        <w:rPr>
          <w:rFonts w:asciiTheme="minorHAnsi" w:hAnsiTheme="minorHAnsi"/>
          <w:sz w:val="22"/>
        </w:rPr>
      </w:pPr>
      <w:bookmarkStart w:id="14" w:name="_Toc379970660"/>
      <w:bookmarkStart w:id="15" w:name="_Toc10635951"/>
    </w:p>
    <w:p w14:paraId="2087E7EA" w14:textId="77777777" w:rsidR="00D02189" w:rsidRPr="004F047E" w:rsidRDefault="00D02189" w:rsidP="00D02189">
      <w:pPr>
        <w:rPr>
          <w:rFonts w:asciiTheme="minorHAnsi" w:hAnsiTheme="minorHAnsi"/>
          <w:sz w:val="22"/>
          <w:highlight w:val="yellow"/>
        </w:rPr>
      </w:pPr>
    </w:p>
    <w:p w14:paraId="18D8C5AA" w14:textId="77777777" w:rsidR="00D02189" w:rsidRPr="004F047E" w:rsidRDefault="00D02189" w:rsidP="00D02189">
      <w:pPr>
        <w:spacing w:after="0"/>
        <w:rPr>
          <w:rFonts w:asciiTheme="minorHAnsi" w:hAnsiTheme="minorHAnsi"/>
          <w:sz w:val="22"/>
          <w:highlight w:val="yellow"/>
        </w:rPr>
      </w:pPr>
    </w:p>
    <w:p w14:paraId="5F384625" w14:textId="4F23D370" w:rsidR="00D02189" w:rsidRPr="004F047E" w:rsidRDefault="00D02189" w:rsidP="00D02189">
      <w:pPr>
        <w:rPr>
          <w:highlight w:val="yellow"/>
        </w:rPr>
      </w:pPr>
      <w:r w:rsidRPr="004F047E">
        <w:rPr>
          <w:rFonts w:asciiTheme="minorHAnsi" w:hAnsiTheme="minorHAnsi"/>
          <w:sz w:val="22"/>
          <w:highlight w:val="yellow"/>
        </w:rPr>
        <w:br w:type="page"/>
      </w:r>
    </w:p>
    <w:p w14:paraId="5C6810D9" w14:textId="6EA10D99" w:rsidR="00EB70FA" w:rsidRDefault="00877562" w:rsidP="001A19A0">
      <w:pPr>
        <w:pStyle w:val="Heading1"/>
      </w:pPr>
      <w:bookmarkStart w:id="16" w:name="_Toc80799797"/>
      <w:r>
        <w:lastRenderedPageBreak/>
        <w:t>4</w:t>
      </w:r>
      <w:r w:rsidR="00C0080B" w:rsidRPr="00FD3B47">
        <w:t xml:space="preserve">. </w:t>
      </w:r>
      <w:r w:rsidR="000B146B">
        <w:t>T</w:t>
      </w:r>
      <w:r w:rsidR="002032AA">
        <w:t>echnology</w:t>
      </w:r>
      <w:r w:rsidR="000B146B">
        <w:t xml:space="preserve"> R</w:t>
      </w:r>
      <w:r w:rsidR="002032AA">
        <w:t>eview</w:t>
      </w:r>
      <w:bookmarkEnd w:id="16"/>
      <w:r w:rsidR="001A19A0" w:rsidRPr="00FD3B47">
        <w:t xml:space="preserve"> </w:t>
      </w:r>
    </w:p>
    <w:p w14:paraId="3393A9EF" w14:textId="42EAF956" w:rsidR="00257AC6" w:rsidRDefault="00257AC6" w:rsidP="00257AC6"/>
    <w:p w14:paraId="4B6C24F8" w14:textId="23AEAC50" w:rsidR="00257AC6" w:rsidRDefault="00EE2BF0" w:rsidP="00257AC6">
      <w:proofErr w:type="spellStart"/>
      <w:r>
        <w:t>Im</w:t>
      </w:r>
      <w:proofErr w:type="spellEnd"/>
      <w:r>
        <w:t xml:space="preserve"> designing a system for NZ HORSE RACING. </w:t>
      </w:r>
      <w:r w:rsidR="00266025">
        <w:t>Programs that can be used to create C# needed for the Graphic User Interface</w:t>
      </w:r>
      <w:r w:rsidR="0027276A">
        <w:t xml:space="preserve"> are:</w:t>
      </w:r>
    </w:p>
    <w:p w14:paraId="607DBDAC" w14:textId="45CFDA7C" w:rsidR="0027276A" w:rsidRDefault="0027276A" w:rsidP="00257AC6">
      <w:r>
        <w:t>-Visual Studio</w:t>
      </w:r>
    </w:p>
    <w:p w14:paraId="6F88D2DA" w14:textId="27111E54" w:rsidR="0027276A" w:rsidRDefault="0027276A" w:rsidP="00257AC6">
      <w:r>
        <w:t>-</w:t>
      </w:r>
      <w:proofErr w:type="spellStart"/>
      <w:r>
        <w:t>Monodevelop</w:t>
      </w:r>
      <w:proofErr w:type="spellEnd"/>
    </w:p>
    <w:p w14:paraId="56C534F0" w14:textId="28ABDA34" w:rsidR="0027276A" w:rsidRDefault="0027276A" w:rsidP="00257AC6">
      <w:r>
        <w:t>-#develop</w:t>
      </w:r>
    </w:p>
    <w:p w14:paraId="63DED47B" w14:textId="5AC6136C" w:rsidR="0027276A" w:rsidRDefault="0027276A" w:rsidP="00257AC6">
      <w:r>
        <w:t>-Rider</w:t>
      </w:r>
    </w:p>
    <w:p w14:paraId="7BE3ECFF" w14:textId="7321D4BB" w:rsidR="0027276A" w:rsidRDefault="0027276A" w:rsidP="00257AC6">
      <w:r>
        <w:t xml:space="preserve">-Eclipse </w:t>
      </w:r>
      <w:proofErr w:type="spellStart"/>
      <w:r>
        <w:t>aCute</w:t>
      </w:r>
      <w:proofErr w:type="spellEnd"/>
    </w:p>
    <w:p w14:paraId="73EB04BD" w14:textId="42395606" w:rsidR="0027276A" w:rsidRDefault="0027276A" w:rsidP="00257AC6">
      <w:r>
        <w:t>-</w:t>
      </w:r>
      <w:proofErr w:type="spellStart"/>
      <w:r>
        <w:t>Scriptcs</w:t>
      </w:r>
      <w:proofErr w:type="spellEnd"/>
    </w:p>
    <w:p w14:paraId="2CA5FA20" w14:textId="51FD98CB" w:rsidR="0027276A" w:rsidRDefault="0027276A" w:rsidP="00257AC6">
      <w:r>
        <w:t>-Visual Studio Code</w:t>
      </w:r>
    </w:p>
    <w:p w14:paraId="08DB841C" w14:textId="27CA57D6" w:rsidR="0027276A" w:rsidRDefault="0027276A" w:rsidP="00257AC6">
      <w:r>
        <w:t xml:space="preserve">What </w:t>
      </w:r>
      <w:proofErr w:type="spellStart"/>
      <w:r>
        <w:t>im</w:t>
      </w:r>
      <w:proofErr w:type="spellEnd"/>
      <w:r>
        <w:t xml:space="preserve"> looking for is an </w:t>
      </w:r>
      <w:proofErr w:type="gramStart"/>
      <w:r>
        <w:t>Easy to Use</w:t>
      </w:r>
      <w:proofErr w:type="gramEnd"/>
      <w:r>
        <w:t xml:space="preserve"> program that can create the system we need for NZ HORSE RACING. Visual Studio is one of the best programs I have used to develop C#.</w:t>
      </w:r>
    </w:p>
    <w:p w14:paraId="0635519D" w14:textId="77777777" w:rsidR="0027276A" w:rsidRDefault="0027276A" w:rsidP="00257AC6"/>
    <w:p w14:paraId="17F2CB34" w14:textId="17A253EE" w:rsidR="00D02189" w:rsidRPr="00FD3B47" w:rsidRDefault="006F6FF7" w:rsidP="008C3870">
      <w:pPr>
        <w:pStyle w:val="Heading1"/>
      </w:pPr>
      <w:bookmarkStart w:id="17" w:name="_Toc80799798"/>
      <w:r>
        <w:lastRenderedPageBreak/>
        <w:t>5</w:t>
      </w:r>
      <w:r w:rsidR="00EB70FA" w:rsidRPr="00FD3B47">
        <w:t xml:space="preserve">. </w:t>
      </w:r>
      <w:r w:rsidR="004F047E" w:rsidRPr="00FD3B47">
        <w:t>IT</w:t>
      </w:r>
      <w:r w:rsidR="008C3870" w:rsidRPr="00FD3B47">
        <w:t xml:space="preserve"> </w:t>
      </w:r>
      <w:r w:rsidR="004147D3">
        <w:t>M</w:t>
      </w:r>
      <w:r w:rsidR="00D02189" w:rsidRPr="00FD3B47">
        <w:t>ethodology</w:t>
      </w:r>
      <w:bookmarkEnd w:id="17"/>
    </w:p>
    <w:p w14:paraId="4D8B25F3" w14:textId="5E7A757C" w:rsidR="00D02189" w:rsidRPr="00BF5B25" w:rsidRDefault="006F6FF7" w:rsidP="00D02189">
      <w:pPr>
        <w:pStyle w:val="Heading1"/>
      </w:pPr>
      <w:bookmarkStart w:id="18" w:name="_Toc80799799"/>
      <w:r>
        <w:lastRenderedPageBreak/>
        <w:t>6</w:t>
      </w:r>
      <w:r w:rsidR="00D02189" w:rsidRPr="00BF5B25">
        <w:t xml:space="preserve">. Project </w:t>
      </w:r>
      <w:r w:rsidR="004147D3">
        <w:t>M</w:t>
      </w:r>
      <w:r w:rsidR="004F047E" w:rsidRPr="00BF5B25">
        <w:t>anagement</w:t>
      </w:r>
      <w:bookmarkEnd w:id="18"/>
    </w:p>
    <w:p w14:paraId="6194BC4E" w14:textId="31ED7CD2" w:rsidR="00FD3B47" w:rsidRPr="00BF5B25" w:rsidRDefault="006F6FF7" w:rsidP="00FD3B47">
      <w:pPr>
        <w:pStyle w:val="Heading2"/>
        <w:spacing w:before="240"/>
      </w:pPr>
      <w:bookmarkStart w:id="19" w:name="_Toc80799800"/>
      <w:r>
        <w:t>6</w:t>
      </w:r>
      <w:r w:rsidR="00FD3B47" w:rsidRPr="00BF5B25">
        <w:t xml:space="preserve">.1 Project Management </w:t>
      </w:r>
      <w:r w:rsidR="000B146B">
        <w:t>Narrative</w:t>
      </w:r>
      <w:bookmarkEnd w:id="19"/>
      <w:r w:rsidR="00FD3B47" w:rsidRPr="00BF5B25">
        <w:t xml:space="preserve"> </w:t>
      </w:r>
    </w:p>
    <w:p w14:paraId="2208E0AB" w14:textId="52537162" w:rsidR="00FD3B47" w:rsidRPr="00BF5B25" w:rsidRDefault="000B146B" w:rsidP="00FD3B47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D</w:t>
      </w:r>
      <w:r w:rsidRPr="000B146B">
        <w:rPr>
          <w:rFonts w:asciiTheme="minorHAnsi" w:hAnsiTheme="minorHAnsi"/>
          <w:i/>
          <w:sz w:val="22"/>
        </w:rPr>
        <w:t>etails with evidence how the development of the project followed the selected systems development lifecycle</w:t>
      </w:r>
      <w:r w:rsidR="00FD3B47" w:rsidRPr="00BF5B25">
        <w:rPr>
          <w:rFonts w:asciiTheme="minorHAnsi" w:hAnsiTheme="minorHAnsi"/>
          <w:i/>
          <w:sz w:val="22"/>
        </w:rPr>
        <w:t xml:space="preserve"> </w:t>
      </w:r>
    </w:p>
    <w:p w14:paraId="1A0654C3" w14:textId="611A8056" w:rsidR="00B35D5B" w:rsidRPr="00BF5B25" w:rsidRDefault="006F6FF7" w:rsidP="00B35D5B">
      <w:pPr>
        <w:pStyle w:val="Heading2"/>
        <w:spacing w:before="240"/>
      </w:pPr>
      <w:bookmarkStart w:id="20" w:name="_Toc80799801"/>
      <w:r>
        <w:t>6</w:t>
      </w:r>
      <w:r w:rsidR="00B35D5B" w:rsidRPr="00BF5B25">
        <w:t>.2 Project Plan with Milestones</w:t>
      </w:r>
      <w:bookmarkEnd w:id="20"/>
    </w:p>
    <w:p w14:paraId="7FEE72DC" w14:textId="1842882C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an overall plan here and attach a detailed GANTT chart</w:t>
      </w:r>
      <w:r w:rsidR="00B35D5B" w:rsidRPr="00BF5B25">
        <w:rPr>
          <w:rFonts w:asciiTheme="minorHAnsi" w:hAnsiTheme="minorHAnsi"/>
          <w:i/>
          <w:sz w:val="22"/>
        </w:rPr>
        <w:t xml:space="preserve"> to the appendices</w:t>
      </w:r>
    </w:p>
    <w:p w14:paraId="79B960B3" w14:textId="5FB34F71" w:rsidR="00B35D5B" w:rsidRDefault="006F6FF7" w:rsidP="00B35D5B">
      <w:pPr>
        <w:pStyle w:val="Heading2"/>
        <w:spacing w:before="240"/>
      </w:pPr>
      <w:bookmarkStart w:id="21" w:name="_Toc80799802"/>
      <w:r>
        <w:t>6</w:t>
      </w:r>
      <w:r w:rsidR="00B35D5B" w:rsidRPr="00BF5B25">
        <w:t xml:space="preserve">.3 Project </w:t>
      </w:r>
      <w:r w:rsidR="00BF5B25" w:rsidRPr="00BF5B25">
        <w:t>Governance  Responsibilities</w:t>
      </w:r>
      <w:bookmarkEnd w:id="21"/>
    </w:p>
    <w:p w14:paraId="57E65ED3" w14:textId="10B054E5" w:rsidR="000B146B" w:rsidRPr="00BF5B25" w:rsidRDefault="000B146B" w:rsidP="000B146B">
      <w:pPr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Explain who was responsible for project management and quality assurance, and explain how these tasks were carried out</w:t>
      </w:r>
    </w:p>
    <w:p w14:paraId="6C7A5C26" w14:textId="217069E1" w:rsidR="00B35D5B" w:rsidRPr="00BF5B25" w:rsidRDefault="006F6FF7" w:rsidP="00B35D5B">
      <w:pPr>
        <w:pStyle w:val="Heading2"/>
        <w:spacing w:before="240"/>
      </w:pPr>
      <w:bookmarkStart w:id="22" w:name="_Toc80799803"/>
      <w:r>
        <w:t>6</w:t>
      </w:r>
      <w:r w:rsidR="00B35D5B" w:rsidRPr="00BF5B25">
        <w:t>.</w:t>
      </w:r>
      <w:r w:rsidR="00BF5B25" w:rsidRPr="00BF5B25">
        <w:t>4</w:t>
      </w:r>
      <w:r w:rsidR="00B35D5B" w:rsidRPr="00BF5B25">
        <w:t xml:space="preserve"> Project </w:t>
      </w:r>
      <w:r w:rsidR="00BF5B25" w:rsidRPr="00BF5B25">
        <w:t>Meetings</w:t>
      </w:r>
      <w:bookmarkEnd w:id="22"/>
    </w:p>
    <w:p w14:paraId="2D2E123F" w14:textId="16C02874" w:rsidR="00B35D5B" w:rsidRPr="00BF5B25" w:rsidRDefault="00BF5B25" w:rsidP="00B35D5B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Include a schedule of your meetings (date, duration, participants, and type)</w:t>
      </w:r>
      <w:r w:rsidR="000B146B">
        <w:rPr>
          <w:rFonts w:asciiTheme="minorHAnsi" w:hAnsiTheme="minorHAnsi"/>
          <w:i/>
          <w:sz w:val="22"/>
        </w:rPr>
        <w:t xml:space="preserve"> and attach the minutes of each meeting to the appendices</w:t>
      </w:r>
    </w:p>
    <w:p w14:paraId="2BCD0C19" w14:textId="7869D3CF" w:rsidR="00FD3B47" w:rsidRPr="00BF5B25" w:rsidRDefault="006F6FF7" w:rsidP="00FD3B47">
      <w:pPr>
        <w:pStyle w:val="Heading2"/>
        <w:spacing w:before="240"/>
      </w:pPr>
      <w:bookmarkStart w:id="23" w:name="_Toc80799804"/>
      <w:r>
        <w:t>6</w:t>
      </w:r>
      <w:r w:rsidR="00FD3B47" w:rsidRPr="00BF5B25">
        <w:t>.</w:t>
      </w:r>
      <w:r w:rsidR="00BF5B25" w:rsidRPr="00BF5B25">
        <w:t>5</w:t>
      </w:r>
      <w:r w:rsidR="00FD3B47" w:rsidRPr="00BF5B25">
        <w:t xml:space="preserve"> Project Report</w:t>
      </w:r>
      <w:r w:rsidR="00BF5B25" w:rsidRPr="00BF5B25">
        <w:t>s</w:t>
      </w:r>
      <w:bookmarkEnd w:id="23"/>
    </w:p>
    <w:p w14:paraId="7455DF90" w14:textId="64198E20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Discuss the project </w:t>
      </w:r>
      <w:r w:rsidR="000B146B">
        <w:rPr>
          <w:rFonts w:asciiTheme="minorHAnsi" w:hAnsiTheme="minorHAnsi"/>
          <w:i/>
          <w:sz w:val="22"/>
        </w:rPr>
        <w:t xml:space="preserve">status </w:t>
      </w:r>
      <w:r w:rsidRPr="00BF5B25">
        <w:rPr>
          <w:rFonts w:asciiTheme="minorHAnsi" w:hAnsiTheme="minorHAnsi"/>
          <w:i/>
          <w:sz w:val="22"/>
        </w:rPr>
        <w:t>reports and a</w:t>
      </w:r>
      <w:r w:rsidR="00FD3B47" w:rsidRPr="00BF5B25">
        <w:rPr>
          <w:rFonts w:asciiTheme="minorHAnsi" w:hAnsiTheme="minorHAnsi"/>
          <w:i/>
          <w:sz w:val="22"/>
        </w:rPr>
        <w:t xml:space="preserve">ttach your project </w:t>
      </w:r>
      <w:r w:rsidRPr="00BF5B25">
        <w:rPr>
          <w:rFonts w:asciiTheme="minorHAnsi" w:hAnsiTheme="minorHAnsi"/>
          <w:i/>
          <w:sz w:val="22"/>
        </w:rPr>
        <w:t>s</w:t>
      </w:r>
      <w:r w:rsidR="00FD3B47" w:rsidRPr="00BF5B25">
        <w:rPr>
          <w:rFonts w:asciiTheme="minorHAnsi" w:hAnsiTheme="minorHAnsi"/>
          <w:i/>
          <w:sz w:val="22"/>
        </w:rPr>
        <w:t xml:space="preserve">tatus </w:t>
      </w:r>
      <w:r w:rsidRPr="00BF5B25">
        <w:rPr>
          <w:rFonts w:asciiTheme="minorHAnsi" w:hAnsiTheme="minorHAnsi"/>
          <w:i/>
          <w:sz w:val="22"/>
        </w:rPr>
        <w:t>r</w:t>
      </w:r>
      <w:r w:rsidR="00FD3B47" w:rsidRPr="00BF5B25">
        <w:rPr>
          <w:rFonts w:asciiTheme="minorHAnsi" w:hAnsiTheme="minorHAnsi"/>
          <w:i/>
          <w:sz w:val="22"/>
        </w:rPr>
        <w:t>eport</w:t>
      </w:r>
      <w:r w:rsidRPr="00BF5B25">
        <w:rPr>
          <w:rFonts w:asciiTheme="minorHAnsi" w:hAnsiTheme="minorHAnsi"/>
          <w:i/>
          <w:sz w:val="22"/>
        </w:rPr>
        <w:t xml:space="preserve">s </w:t>
      </w:r>
      <w:r w:rsidR="00FD3B47" w:rsidRPr="00BF5B25">
        <w:rPr>
          <w:rFonts w:asciiTheme="minorHAnsi" w:hAnsiTheme="minorHAnsi"/>
          <w:i/>
          <w:sz w:val="22"/>
        </w:rPr>
        <w:t>to the appendices</w:t>
      </w:r>
    </w:p>
    <w:p w14:paraId="05C4FA4C" w14:textId="1943195C" w:rsidR="00FD3B47" w:rsidRPr="00BF5B25" w:rsidRDefault="006F6FF7" w:rsidP="00FD3B47">
      <w:pPr>
        <w:pStyle w:val="Heading2"/>
        <w:spacing w:before="240"/>
        <w:rPr>
          <w:b w:val="0"/>
        </w:rPr>
      </w:pPr>
      <w:bookmarkStart w:id="24" w:name="_Toc80799805"/>
      <w:r>
        <w:t>6</w:t>
      </w:r>
      <w:r w:rsidR="00FD3B47" w:rsidRPr="00BF5B25">
        <w:t>.</w:t>
      </w:r>
      <w:r w:rsidR="00BF5B25" w:rsidRPr="00BF5B25">
        <w:t>6</w:t>
      </w:r>
      <w:r w:rsidR="00FD3B47" w:rsidRPr="00BF5B25">
        <w:t xml:space="preserve"> Project Risk and Issue Analysis</w:t>
      </w:r>
      <w:bookmarkEnd w:id="24"/>
    </w:p>
    <w:p w14:paraId="70C2DD18" w14:textId="127E64C7" w:rsidR="00FD3B47" w:rsidRPr="00BF5B25" w:rsidRDefault="00BF5B25" w:rsidP="00FD3B47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>Discuss project risks and issues and a</w:t>
      </w:r>
      <w:r w:rsidR="00FD3B47" w:rsidRPr="00BF5B25">
        <w:rPr>
          <w:rFonts w:asciiTheme="minorHAnsi" w:hAnsiTheme="minorHAnsi"/>
          <w:i/>
          <w:sz w:val="22"/>
        </w:rPr>
        <w:t>ttach your project</w:t>
      </w:r>
      <w:r w:rsidRPr="00BF5B25">
        <w:rPr>
          <w:rFonts w:asciiTheme="minorHAnsi" w:hAnsiTheme="minorHAnsi"/>
          <w:i/>
          <w:sz w:val="22"/>
        </w:rPr>
        <w:t xml:space="preserve"> r</w:t>
      </w:r>
      <w:r w:rsidR="00FD3B47" w:rsidRPr="00BF5B25">
        <w:rPr>
          <w:rFonts w:asciiTheme="minorHAnsi" w:hAnsiTheme="minorHAnsi"/>
          <w:i/>
          <w:sz w:val="22"/>
        </w:rPr>
        <w:t xml:space="preserve">isk and </w:t>
      </w:r>
      <w:r w:rsidRPr="00BF5B25">
        <w:rPr>
          <w:rFonts w:asciiTheme="minorHAnsi" w:hAnsiTheme="minorHAnsi"/>
          <w:i/>
          <w:sz w:val="22"/>
        </w:rPr>
        <w:t>i</w:t>
      </w:r>
      <w:r w:rsidR="00FD3B47" w:rsidRPr="00BF5B25">
        <w:rPr>
          <w:rFonts w:asciiTheme="minorHAnsi" w:hAnsiTheme="minorHAnsi"/>
          <w:i/>
          <w:sz w:val="22"/>
        </w:rPr>
        <w:t>ssue register to the appendices</w:t>
      </w:r>
    </w:p>
    <w:p w14:paraId="3CCFA78B" w14:textId="77777777" w:rsidR="00D02189" w:rsidRPr="00BF5B25" w:rsidRDefault="00D02189" w:rsidP="00D02189"/>
    <w:p w14:paraId="0142222D" w14:textId="6BBB2F4C" w:rsidR="00A942F6" w:rsidRDefault="006F6FF7" w:rsidP="000A59B4">
      <w:pPr>
        <w:pStyle w:val="Heading1"/>
      </w:pPr>
      <w:bookmarkStart w:id="25" w:name="_Toc80799806"/>
      <w:r>
        <w:lastRenderedPageBreak/>
        <w:t>7</w:t>
      </w:r>
      <w:r w:rsidR="00A942F6" w:rsidRPr="00FD3B47">
        <w:t xml:space="preserve">. </w:t>
      </w:r>
      <w:r w:rsidR="0099501A">
        <w:t>Requirements Analysis</w:t>
      </w:r>
      <w:bookmarkEnd w:id="25"/>
      <w:r w:rsidR="008C3870" w:rsidRPr="00FD3B47">
        <w:t xml:space="preserve"> </w:t>
      </w:r>
    </w:p>
    <w:p w14:paraId="711E320D" w14:textId="68681246" w:rsidR="00BF5B25" w:rsidRPr="00BF5B25" w:rsidRDefault="006F6FF7" w:rsidP="00BF5B25">
      <w:pPr>
        <w:pStyle w:val="Heading2"/>
        <w:spacing w:before="240"/>
      </w:pPr>
      <w:bookmarkStart w:id="26" w:name="_Toc80799807"/>
      <w:r>
        <w:t>7</w:t>
      </w:r>
      <w:r w:rsidR="00BF5B25" w:rsidRPr="00BF5B25">
        <w:t xml:space="preserve">.1 </w:t>
      </w:r>
      <w:r w:rsidR="00BF5B25">
        <w:t>Introduction</w:t>
      </w:r>
      <w:bookmarkEnd w:id="26"/>
      <w:r w:rsidR="00BF5B25" w:rsidRPr="00BF5B25">
        <w:t xml:space="preserve"> </w:t>
      </w:r>
    </w:p>
    <w:p w14:paraId="2E730300" w14:textId="00541BC8" w:rsidR="00BF5B25" w:rsidRPr="00BF5B25" w:rsidRDefault="00BF5B25" w:rsidP="00BF5B25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0D46EE98" w14:textId="28956D8E" w:rsidR="00BF5B25" w:rsidRDefault="006F6FF7" w:rsidP="00BF5B25">
      <w:pPr>
        <w:pStyle w:val="Heading2"/>
        <w:spacing w:before="240"/>
      </w:pPr>
      <w:bookmarkStart w:id="27" w:name="_Toc80799808"/>
      <w:r>
        <w:t>7</w:t>
      </w:r>
      <w:r w:rsidR="00BF5B25" w:rsidRPr="00BF5B25">
        <w:t xml:space="preserve">.2 </w:t>
      </w:r>
      <w:r w:rsidR="00BF5B25">
        <w:t>Use Case Diagram</w:t>
      </w:r>
      <w:bookmarkEnd w:id="27"/>
    </w:p>
    <w:p w14:paraId="236436FA" w14:textId="77777777" w:rsidR="00BF5B25" w:rsidRPr="00BF5B25" w:rsidRDefault="00BF5B25" w:rsidP="00BF5B25"/>
    <w:p w14:paraId="077036EE" w14:textId="08A4FFBD" w:rsidR="00BF5B25" w:rsidRDefault="006F6FF7" w:rsidP="00BF5B25">
      <w:pPr>
        <w:pStyle w:val="Heading2"/>
        <w:spacing w:before="240"/>
      </w:pPr>
      <w:bookmarkStart w:id="28" w:name="_Toc80799809"/>
      <w:r>
        <w:t>7</w:t>
      </w:r>
      <w:r w:rsidR="00BF5B25">
        <w:t>.3</w:t>
      </w:r>
      <w:r w:rsidR="00BF5B25" w:rsidRPr="00BF5B25">
        <w:t xml:space="preserve"> </w:t>
      </w:r>
      <w:r w:rsidR="00BF5B25">
        <w:t>Business Use Case Narratives (Descriptions)</w:t>
      </w:r>
      <w:bookmarkEnd w:id="28"/>
    </w:p>
    <w:p w14:paraId="2CF1176B" w14:textId="77777777" w:rsidR="00BF5B25" w:rsidRPr="00BF5B25" w:rsidRDefault="00BF5B25" w:rsidP="00BF5B25"/>
    <w:p w14:paraId="207AEF87" w14:textId="6CBD5D97" w:rsidR="00BF5B25" w:rsidRDefault="006F6FF7" w:rsidP="00BF5B25">
      <w:pPr>
        <w:pStyle w:val="Heading2"/>
        <w:spacing w:before="240"/>
      </w:pPr>
      <w:bookmarkStart w:id="29" w:name="_Toc80799810"/>
      <w:r>
        <w:t>7</w:t>
      </w:r>
      <w:r w:rsidR="00BF5B25" w:rsidRPr="00BF5B25">
        <w:t>.</w:t>
      </w:r>
      <w:r w:rsidR="00BF5B25">
        <w:t>4</w:t>
      </w:r>
      <w:r w:rsidR="00BF5B25" w:rsidRPr="00BF5B25">
        <w:t xml:space="preserve"> </w:t>
      </w:r>
      <w:r w:rsidR="00BF5B25">
        <w:t>Activity Diagrams</w:t>
      </w:r>
      <w:bookmarkEnd w:id="29"/>
    </w:p>
    <w:p w14:paraId="2743DA66" w14:textId="3A64A641" w:rsidR="00BF5B25" w:rsidRPr="00BF5B25" w:rsidRDefault="00BF5B25" w:rsidP="00BF5B25">
      <w:pPr>
        <w:rPr>
          <w:rFonts w:asciiTheme="minorHAnsi" w:hAnsiTheme="minorHAnsi"/>
          <w:i/>
          <w:sz w:val="22"/>
        </w:rPr>
      </w:pPr>
    </w:p>
    <w:p w14:paraId="197EF7F7" w14:textId="4DC586AB" w:rsidR="00BF5B25" w:rsidRPr="00BF5B25" w:rsidRDefault="006F6FF7" w:rsidP="00BF5B25">
      <w:pPr>
        <w:pStyle w:val="Heading2"/>
        <w:spacing w:before="240"/>
      </w:pPr>
      <w:bookmarkStart w:id="30" w:name="_Toc80799811"/>
      <w:r>
        <w:t>7</w:t>
      </w:r>
      <w:r w:rsidR="00BF5B25" w:rsidRPr="00BF5B25">
        <w:t>.</w:t>
      </w:r>
      <w:r w:rsidR="0099501A">
        <w:t>5</w:t>
      </w:r>
      <w:r w:rsidR="00BF5B25" w:rsidRPr="00BF5B25">
        <w:t xml:space="preserve"> </w:t>
      </w:r>
      <w:r w:rsidR="0099501A">
        <w:t>Overall Class Diagram</w:t>
      </w:r>
      <w:bookmarkEnd w:id="30"/>
      <w:r w:rsidR="00BF5B25" w:rsidRPr="00BF5B25">
        <w:t xml:space="preserve"> </w:t>
      </w:r>
    </w:p>
    <w:p w14:paraId="54C871E3" w14:textId="77777777" w:rsidR="00BF5B25" w:rsidRPr="00BF5B25" w:rsidRDefault="00BF5B25" w:rsidP="00BF5B25"/>
    <w:p w14:paraId="11F8EBB7" w14:textId="0BB5BF16" w:rsidR="004F047E" w:rsidRPr="0099501A" w:rsidRDefault="006F6FF7" w:rsidP="004F047E">
      <w:pPr>
        <w:pStyle w:val="Heading1"/>
      </w:pPr>
      <w:bookmarkStart w:id="31" w:name="_Toc80799812"/>
      <w:r>
        <w:lastRenderedPageBreak/>
        <w:t>8</w:t>
      </w:r>
      <w:r w:rsidR="004F047E" w:rsidRPr="0099501A">
        <w:t xml:space="preserve">. </w:t>
      </w:r>
      <w:r w:rsidR="0099501A" w:rsidRPr="0099501A">
        <w:t>P</w:t>
      </w:r>
      <w:r w:rsidR="004F047E" w:rsidRPr="0099501A">
        <w:t xml:space="preserve">roject </w:t>
      </w:r>
      <w:r w:rsidR="0099501A" w:rsidRPr="0099501A">
        <w:t>D</w:t>
      </w:r>
      <w:r w:rsidR="004F047E" w:rsidRPr="0099501A">
        <w:t>esign</w:t>
      </w:r>
      <w:bookmarkEnd w:id="31"/>
      <w:r w:rsidR="004F047E" w:rsidRPr="0099501A">
        <w:t xml:space="preserve"> </w:t>
      </w:r>
    </w:p>
    <w:p w14:paraId="34E1D025" w14:textId="3183FB80" w:rsidR="0099501A" w:rsidRPr="00BF5B25" w:rsidRDefault="006F6FF7" w:rsidP="0099501A">
      <w:pPr>
        <w:pStyle w:val="Heading2"/>
        <w:spacing w:before="240"/>
      </w:pPr>
      <w:bookmarkStart w:id="32" w:name="_Toc80799813"/>
      <w:r>
        <w:t>8</w:t>
      </w:r>
      <w:r w:rsidR="0099501A" w:rsidRPr="00BF5B25">
        <w:t xml:space="preserve">.1 </w:t>
      </w:r>
      <w:r w:rsidR="0099501A">
        <w:t>Introduction</w:t>
      </w:r>
      <w:bookmarkEnd w:id="32"/>
      <w:r w:rsidR="0099501A" w:rsidRPr="00BF5B25">
        <w:t xml:space="preserve"> </w:t>
      </w:r>
    </w:p>
    <w:p w14:paraId="55FAE8B1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5BDB28F" w14:textId="48556A65" w:rsidR="0099501A" w:rsidRDefault="006F6FF7" w:rsidP="0099501A">
      <w:pPr>
        <w:pStyle w:val="Heading2"/>
        <w:spacing w:before="240"/>
      </w:pPr>
      <w:bookmarkStart w:id="33" w:name="_Toc80799814"/>
      <w:r>
        <w:t>8</w:t>
      </w:r>
      <w:r w:rsidR="0099501A" w:rsidRPr="00BF5B25">
        <w:t xml:space="preserve">.2 </w:t>
      </w:r>
      <w:r w:rsidR="0099501A">
        <w:t>Software List</w:t>
      </w:r>
      <w:bookmarkEnd w:id="33"/>
    </w:p>
    <w:p w14:paraId="2977CCC6" w14:textId="77777777" w:rsidR="0099501A" w:rsidRPr="00BF5B25" w:rsidRDefault="0099501A" w:rsidP="0099501A"/>
    <w:p w14:paraId="3EA60074" w14:textId="6562EFC1" w:rsidR="0099501A" w:rsidRDefault="006F6FF7" w:rsidP="0099501A">
      <w:pPr>
        <w:pStyle w:val="Heading2"/>
        <w:spacing w:before="240"/>
      </w:pPr>
      <w:bookmarkStart w:id="34" w:name="_Toc80799815"/>
      <w:r>
        <w:t>8</w:t>
      </w:r>
      <w:r w:rsidR="0099501A" w:rsidRPr="00BF5B25">
        <w:t>.</w:t>
      </w:r>
      <w:r w:rsidR="002032AA">
        <w:t>3</w:t>
      </w:r>
      <w:r w:rsidR="0099501A" w:rsidRPr="00BF5B25">
        <w:t xml:space="preserve"> </w:t>
      </w:r>
      <w:r w:rsidR="0099501A">
        <w:t>Version Control Software</w:t>
      </w:r>
      <w:bookmarkEnd w:id="34"/>
    </w:p>
    <w:p w14:paraId="016C4247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313752FE" w14:textId="246EA6C9" w:rsidR="0099501A" w:rsidRPr="00BF5B25" w:rsidRDefault="006F6FF7" w:rsidP="0099501A">
      <w:pPr>
        <w:pStyle w:val="Heading2"/>
        <w:spacing w:before="240"/>
      </w:pPr>
      <w:bookmarkStart w:id="35" w:name="_Toc80799816"/>
      <w:r>
        <w:t>8</w:t>
      </w:r>
      <w:r w:rsidR="0099501A" w:rsidRPr="00BF5B25">
        <w:t>.</w:t>
      </w:r>
      <w:r w:rsidR="002032AA">
        <w:t>4</w:t>
      </w:r>
      <w:r w:rsidR="0099501A" w:rsidRPr="00BF5B25">
        <w:t xml:space="preserve"> </w:t>
      </w:r>
      <w:r w:rsidR="0099501A">
        <w:t>Design Use Case Narratives (Descriptions)</w:t>
      </w:r>
      <w:bookmarkEnd w:id="35"/>
      <w:r w:rsidR="0099501A" w:rsidRPr="00BF5B25">
        <w:t xml:space="preserve"> </w:t>
      </w:r>
    </w:p>
    <w:p w14:paraId="3277B2C4" w14:textId="49890A3F" w:rsidR="0099501A" w:rsidRDefault="0099501A" w:rsidP="0099501A"/>
    <w:p w14:paraId="232102C0" w14:textId="6F93C075" w:rsidR="0099501A" w:rsidRPr="00BF5B25" w:rsidRDefault="006F6FF7" w:rsidP="0099501A">
      <w:pPr>
        <w:pStyle w:val="Heading2"/>
        <w:spacing w:before="240"/>
      </w:pPr>
      <w:bookmarkStart w:id="36" w:name="_Toc80799817"/>
      <w:r>
        <w:t>8</w:t>
      </w:r>
      <w:r w:rsidR="0099501A" w:rsidRPr="00BF5B25">
        <w:t>.</w:t>
      </w:r>
      <w:r w:rsidR="002032AA">
        <w:t>5</w:t>
      </w:r>
      <w:r w:rsidR="0099501A" w:rsidRPr="00BF5B25">
        <w:t xml:space="preserve"> </w:t>
      </w:r>
      <w:r w:rsidR="002032AA">
        <w:t>Sequence</w:t>
      </w:r>
      <w:r w:rsidR="0099501A">
        <w:t xml:space="preserve"> Diagrams</w:t>
      </w:r>
      <w:bookmarkEnd w:id="36"/>
      <w:r w:rsidR="0099501A" w:rsidRPr="00BF5B25">
        <w:t xml:space="preserve"> </w:t>
      </w:r>
    </w:p>
    <w:p w14:paraId="447356E4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  <w:r w:rsidRPr="00BF5B25">
        <w:rPr>
          <w:rFonts w:asciiTheme="minorHAnsi" w:hAnsiTheme="minorHAnsi"/>
          <w:i/>
          <w:sz w:val="22"/>
        </w:rPr>
        <w:t xml:space="preserve"> </w:t>
      </w:r>
    </w:p>
    <w:p w14:paraId="17D94C30" w14:textId="6D7EB615" w:rsidR="0099501A" w:rsidRDefault="006F6FF7" w:rsidP="0099501A">
      <w:pPr>
        <w:pStyle w:val="Heading2"/>
        <w:spacing w:before="240"/>
      </w:pPr>
      <w:bookmarkStart w:id="37" w:name="_Toc80799818"/>
      <w:r>
        <w:t>8</w:t>
      </w:r>
      <w:r w:rsidR="0099501A" w:rsidRPr="00BF5B25">
        <w:t>.</w:t>
      </w:r>
      <w:r w:rsidR="002032AA">
        <w:t>6</w:t>
      </w:r>
      <w:r w:rsidR="0099501A" w:rsidRPr="00BF5B25">
        <w:t xml:space="preserve"> </w:t>
      </w:r>
      <w:r w:rsidR="0099501A">
        <w:t>Deployment Diagram</w:t>
      </w:r>
      <w:bookmarkEnd w:id="37"/>
    </w:p>
    <w:p w14:paraId="064C7B5F" w14:textId="77777777" w:rsidR="0099501A" w:rsidRPr="00BF5B25" w:rsidRDefault="0099501A" w:rsidP="0099501A"/>
    <w:p w14:paraId="3F25AC40" w14:textId="213B588B" w:rsidR="0099501A" w:rsidRDefault="006F6FF7" w:rsidP="0099501A">
      <w:pPr>
        <w:pStyle w:val="Heading2"/>
        <w:spacing w:before="240"/>
      </w:pPr>
      <w:bookmarkStart w:id="38" w:name="_Toc80799819"/>
      <w:r>
        <w:t>8</w:t>
      </w:r>
      <w:r w:rsidR="0099501A">
        <w:t>.</w:t>
      </w:r>
      <w:r w:rsidR="002032AA">
        <w:t>7</w:t>
      </w:r>
      <w:r w:rsidR="0099501A" w:rsidRPr="00BF5B25">
        <w:t xml:space="preserve"> </w:t>
      </w:r>
      <w:r w:rsidR="0099501A">
        <w:t>Database Design</w:t>
      </w:r>
      <w:bookmarkEnd w:id="38"/>
    </w:p>
    <w:p w14:paraId="234DEAB2" w14:textId="7F46AEF7" w:rsidR="0099501A" w:rsidRPr="0099501A" w:rsidRDefault="0099501A" w:rsidP="0099501A">
      <w:pPr>
        <w:rPr>
          <w:i/>
        </w:rPr>
      </w:pPr>
      <w:r w:rsidRPr="0099501A">
        <w:rPr>
          <w:i/>
        </w:rPr>
        <w:t>Include ERD and data dictionary</w:t>
      </w:r>
    </w:p>
    <w:p w14:paraId="7F31612A" w14:textId="0310C191" w:rsidR="0099501A" w:rsidRDefault="006F6FF7" w:rsidP="0099501A">
      <w:pPr>
        <w:pStyle w:val="Heading2"/>
        <w:spacing w:before="240"/>
      </w:pPr>
      <w:bookmarkStart w:id="39" w:name="_Toc80799820"/>
      <w:r>
        <w:t>8</w:t>
      </w:r>
      <w:r w:rsidR="0099501A">
        <w:t>.</w:t>
      </w:r>
      <w:r w:rsidR="002032AA">
        <w:t>8</w:t>
      </w:r>
      <w:r w:rsidR="0099501A" w:rsidRPr="00BF5B25">
        <w:t xml:space="preserve"> </w:t>
      </w:r>
      <w:r w:rsidR="0099501A">
        <w:t>Annotated User Interface Designs</w:t>
      </w:r>
      <w:bookmarkEnd w:id="39"/>
    </w:p>
    <w:p w14:paraId="2469726F" w14:textId="77777777" w:rsidR="0099501A" w:rsidRPr="00BF5B25" w:rsidRDefault="0099501A" w:rsidP="0099501A">
      <w:pPr>
        <w:rPr>
          <w:rFonts w:asciiTheme="minorHAnsi" w:hAnsiTheme="minorHAnsi"/>
          <w:i/>
          <w:sz w:val="22"/>
        </w:rPr>
      </w:pPr>
    </w:p>
    <w:p w14:paraId="7C57CEA2" w14:textId="4DA7D35A" w:rsidR="0099501A" w:rsidRPr="00BF5B25" w:rsidRDefault="006F6FF7" w:rsidP="0099501A">
      <w:pPr>
        <w:pStyle w:val="Heading2"/>
        <w:spacing w:before="240"/>
      </w:pPr>
      <w:bookmarkStart w:id="40" w:name="_Toc80799821"/>
      <w:r>
        <w:t>8</w:t>
      </w:r>
      <w:r w:rsidR="0099501A" w:rsidRPr="00BF5B25">
        <w:t>.</w:t>
      </w:r>
      <w:r w:rsidR="002032AA">
        <w:t>9</w:t>
      </w:r>
      <w:r w:rsidR="0099501A" w:rsidRPr="00BF5B25">
        <w:t xml:space="preserve"> </w:t>
      </w:r>
      <w:r w:rsidR="0099501A">
        <w:t>Test Plan</w:t>
      </w:r>
      <w:bookmarkEnd w:id="40"/>
      <w:r w:rsidR="0099501A" w:rsidRPr="00BF5B25">
        <w:t xml:space="preserve"> </w:t>
      </w:r>
    </w:p>
    <w:p w14:paraId="4F9F138A" w14:textId="77777777" w:rsidR="0099501A" w:rsidRPr="00BF5B25" w:rsidRDefault="0099501A" w:rsidP="0099501A"/>
    <w:p w14:paraId="295B0023" w14:textId="77777777" w:rsidR="0099501A" w:rsidRPr="00BF5B25" w:rsidRDefault="0099501A" w:rsidP="0099501A"/>
    <w:p w14:paraId="15778315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10C49531" w14:textId="77777777" w:rsidR="004147D3" w:rsidRPr="00BF5B25" w:rsidRDefault="004147D3" w:rsidP="004147D3"/>
    <w:p w14:paraId="4B9ABC9E" w14:textId="77777777" w:rsidR="004F047E" w:rsidRPr="004F047E" w:rsidRDefault="004F047E" w:rsidP="004F047E">
      <w:pPr>
        <w:spacing w:before="240"/>
        <w:rPr>
          <w:rFonts w:asciiTheme="minorHAnsi" w:hAnsiTheme="minorHAnsi"/>
          <w:sz w:val="22"/>
          <w:highlight w:val="yellow"/>
        </w:rPr>
      </w:pPr>
    </w:p>
    <w:p w14:paraId="0A42C78D" w14:textId="3979B6D7" w:rsidR="004F047E" w:rsidRPr="004147D3" w:rsidRDefault="002032AA" w:rsidP="004F047E">
      <w:pPr>
        <w:pStyle w:val="Heading1"/>
      </w:pPr>
      <w:bookmarkStart w:id="41" w:name="_Toc80799822"/>
      <w:r>
        <w:lastRenderedPageBreak/>
        <w:t>9</w:t>
      </w:r>
      <w:r w:rsidR="004F047E" w:rsidRPr="004147D3">
        <w:t xml:space="preserve">. </w:t>
      </w:r>
      <w:r w:rsidR="004147D3" w:rsidRPr="004147D3">
        <w:t>P</w:t>
      </w:r>
      <w:r w:rsidR="00FD3B47" w:rsidRPr="004147D3">
        <w:t xml:space="preserve">roject </w:t>
      </w:r>
      <w:r w:rsidR="004147D3" w:rsidRPr="004147D3">
        <w:t>T</w:t>
      </w:r>
      <w:r w:rsidR="00FD3B47" w:rsidRPr="004147D3">
        <w:t>rain</w:t>
      </w:r>
      <w:r w:rsidR="004F047E" w:rsidRPr="004147D3">
        <w:t>ing</w:t>
      </w:r>
      <w:bookmarkEnd w:id="41"/>
      <w:r w:rsidR="004F047E" w:rsidRPr="004147D3">
        <w:t xml:space="preserve"> </w:t>
      </w:r>
    </w:p>
    <w:p w14:paraId="5ADFD1C5" w14:textId="0A5114E0" w:rsidR="004147D3" w:rsidRPr="004147D3" w:rsidRDefault="002032AA" w:rsidP="004147D3">
      <w:pPr>
        <w:pStyle w:val="Heading2"/>
        <w:spacing w:before="240"/>
      </w:pPr>
      <w:bookmarkStart w:id="42" w:name="_Toc80799823"/>
      <w:r>
        <w:t>9</w:t>
      </w:r>
      <w:r w:rsidR="004147D3" w:rsidRPr="004147D3">
        <w:t>.1 End User Background and Training Objectives</w:t>
      </w:r>
      <w:bookmarkEnd w:id="42"/>
      <w:r w:rsidR="004147D3" w:rsidRPr="004147D3">
        <w:t xml:space="preserve"> </w:t>
      </w:r>
    </w:p>
    <w:p w14:paraId="577F6C40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4E68AC7D" w14:textId="7A0B29E8" w:rsidR="004147D3" w:rsidRPr="004147D3" w:rsidRDefault="002032AA" w:rsidP="004147D3">
      <w:pPr>
        <w:pStyle w:val="Heading2"/>
        <w:spacing w:before="240"/>
      </w:pPr>
      <w:bookmarkStart w:id="43" w:name="_Toc80799824"/>
      <w:r>
        <w:t>9</w:t>
      </w:r>
      <w:r w:rsidR="004147D3" w:rsidRPr="004147D3">
        <w:t>.2 Training Materials</w:t>
      </w:r>
      <w:bookmarkEnd w:id="43"/>
    </w:p>
    <w:p w14:paraId="20AE1E10" w14:textId="77777777" w:rsidR="004147D3" w:rsidRPr="004147D3" w:rsidRDefault="004147D3" w:rsidP="004147D3"/>
    <w:p w14:paraId="52C41FCE" w14:textId="1155ED90" w:rsidR="004147D3" w:rsidRPr="004147D3" w:rsidRDefault="002032AA" w:rsidP="004147D3">
      <w:pPr>
        <w:pStyle w:val="Heading2"/>
        <w:spacing w:before="240"/>
      </w:pPr>
      <w:bookmarkStart w:id="44" w:name="_Toc80799825"/>
      <w:r>
        <w:t>9</w:t>
      </w:r>
      <w:r w:rsidR="004147D3" w:rsidRPr="004147D3">
        <w:t>.3 Training Deliverables</w:t>
      </w:r>
      <w:bookmarkEnd w:id="44"/>
    </w:p>
    <w:p w14:paraId="73670336" w14:textId="77777777" w:rsidR="004147D3" w:rsidRPr="004147D3" w:rsidRDefault="004147D3" w:rsidP="004147D3"/>
    <w:p w14:paraId="3D3FB57F" w14:textId="155C2416" w:rsidR="004147D3" w:rsidRPr="004147D3" w:rsidRDefault="002032AA" w:rsidP="004147D3">
      <w:pPr>
        <w:pStyle w:val="Heading2"/>
        <w:spacing w:before="240"/>
      </w:pPr>
      <w:bookmarkStart w:id="45" w:name="_Toc80799826"/>
      <w:r>
        <w:t>9</w:t>
      </w:r>
      <w:r w:rsidR="004147D3" w:rsidRPr="004147D3">
        <w:t>.4 Evaluation</w:t>
      </w:r>
      <w:bookmarkEnd w:id="45"/>
      <w:r w:rsidR="004147D3" w:rsidRPr="004147D3">
        <w:t xml:space="preserve"> </w:t>
      </w:r>
    </w:p>
    <w:p w14:paraId="50229B7B" w14:textId="77777777" w:rsidR="004147D3" w:rsidRPr="004147D3" w:rsidRDefault="004147D3" w:rsidP="004147D3">
      <w:pPr>
        <w:rPr>
          <w:rFonts w:asciiTheme="minorHAnsi" w:hAnsiTheme="minorHAnsi"/>
          <w:i/>
          <w:sz w:val="22"/>
        </w:rPr>
      </w:pPr>
      <w:r w:rsidRPr="004147D3">
        <w:rPr>
          <w:rFonts w:asciiTheme="minorHAnsi" w:hAnsiTheme="minorHAnsi"/>
          <w:i/>
          <w:sz w:val="22"/>
        </w:rPr>
        <w:t xml:space="preserve"> </w:t>
      </w:r>
    </w:p>
    <w:p w14:paraId="3199D1E7" w14:textId="77777777" w:rsidR="004147D3" w:rsidRPr="004147D3" w:rsidRDefault="004147D3" w:rsidP="004147D3"/>
    <w:p w14:paraId="4905136D" w14:textId="77777777" w:rsidR="004147D3" w:rsidRPr="004147D3" w:rsidRDefault="004147D3" w:rsidP="004147D3"/>
    <w:p w14:paraId="3EEE3102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1C4DDC3A" w14:textId="77777777" w:rsidR="004F047E" w:rsidRPr="004147D3" w:rsidRDefault="004F047E" w:rsidP="004F047E">
      <w:pPr>
        <w:spacing w:before="240"/>
        <w:rPr>
          <w:rFonts w:asciiTheme="minorHAnsi" w:hAnsiTheme="minorHAnsi"/>
          <w:sz w:val="22"/>
        </w:rPr>
      </w:pPr>
    </w:p>
    <w:p w14:paraId="02096F58" w14:textId="77777777" w:rsidR="00A942F6" w:rsidRPr="004147D3" w:rsidRDefault="00A942F6" w:rsidP="00A942F6">
      <w:pPr>
        <w:rPr>
          <w:rFonts w:asciiTheme="minorHAnsi" w:hAnsiTheme="minorHAnsi"/>
        </w:rPr>
      </w:pPr>
    </w:p>
    <w:p w14:paraId="4295A299" w14:textId="77777777" w:rsidR="00A942F6" w:rsidRPr="004147D3" w:rsidRDefault="00A942F6" w:rsidP="00A942F6">
      <w:pPr>
        <w:rPr>
          <w:rFonts w:asciiTheme="minorHAnsi" w:hAnsiTheme="minorHAnsi"/>
        </w:rPr>
      </w:pPr>
    </w:p>
    <w:bookmarkEnd w:id="14"/>
    <w:bookmarkEnd w:id="15"/>
    <w:p w14:paraId="4950808F" w14:textId="6F46AF07" w:rsidR="00FF3F38" w:rsidRPr="004147D3" w:rsidRDefault="00FF3F38">
      <w:pPr>
        <w:rPr>
          <w:rFonts w:asciiTheme="minorHAnsi" w:hAnsiTheme="minorHAnsi"/>
          <w:sz w:val="22"/>
        </w:rPr>
      </w:pPr>
    </w:p>
    <w:p w14:paraId="1AF3B6DA" w14:textId="03DABF1F" w:rsidR="00E9195A" w:rsidRPr="004147D3" w:rsidRDefault="00E9195A" w:rsidP="00E9195A">
      <w:pPr>
        <w:pStyle w:val="Heading1"/>
      </w:pPr>
      <w:bookmarkStart w:id="46" w:name="_Toc80799827"/>
      <w:bookmarkStart w:id="47" w:name="_Toc379970682"/>
      <w:bookmarkStart w:id="48" w:name="_Toc10635972"/>
      <w:r w:rsidRPr="004147D3">
        <w:lastRenderedPageBreak/>
        <w:t>1</w:t>
      </w:r>
      <w:r w:rsidR="002032AA">
        <w:t>0</w:t>
      </w:r>
      <w:r w:rsidRPr="004147D3">
        <w:t xml:space="preserve">. Conclusion </w:t>
      </w:r>
      <w:r w:rsidR="00B92AAF">
        <w:t>&amp;</w:t>
      </w:r>
      <w:r w:rsidRPr="004147D3">
        <w:t xml:space="preserve"> Lessons </w:t>
      </w:r>
      <w:r w:rsidR="00B92AAF">
        <w:t>L</w:t>
      </w:r>
      <w:r w:rsidRPr="004147D3">
        <w:t>earn</w:t>
      </w:r>
      <w:r w:rsidR="002333E3">
        <w:t>ed</w:t>
      </w:r>
      <w:bookmarkEnd w:id="46"/>
    </w:p>
    <w:p w14:paraId="5F9189EA" w14:textId="77777777" w:rsidR="00CD37E8" w:rsidRPr="004147D3" w:rsidRDefault="00CD37E8" w:rsidP="00CD37E8">
      <w:pPr>
        <w:rPr>
          <w:rFonts w:asciiTheme="minorHAnsi" w:hAnsiTheme="minorHAnsi"/>
          <w:sz w:val="22"/>
        </w:rPr>
      </w:pPr>
    </w:p>
    <w:p w14:paraId="6D64AC66" w14:textId="77777777" w:rsidR="00CD37E8" w:rsidRPr="004147D3" w:rsidRDefault="00CD37E8" w:rsidP="00CD37E8"/>
    <w:p w14:paraId="654C476C" w14:textId="77777777" w:rsidR="0052236B" w:rsidRPr="004147D3" w:rsidRDefault="0052236B" w:rsidP="0052236B">
      <w:pPr>
        <w:pStyle w:val="Heading1"/>
      </w:pPr>
      <w:bookmarkStart w:id="49" w:name="_Toc80799828"/>
      <w:r w:rsidRPr="004147D3">
        <w:lastRenderedPageBreak/>
        <w:t>References</w:t>
      </w:r>
      <w:bookmarkEnd w:id="49"/>
    </w:p>
    <w:p w14:paraId="5E06ACBF" w14:textId="004E460B" w:rsidR="005A02FC" w:rsidRPr="004147D3" w:rsidRDefault="005A02FC">
      <w:pPr>
        <w:rPr>
          <w:rFonts w:asciiTheme="minorHAnsi" w:hAnsiTheme="minorHAnsi"/>
          <w:sz w:val="22"/>
        </w:rPr>
      </w:pPr>
      <w:r w:rsidRPr="004147D3">
        <w:rPr>
          <w:rFonts w:asciiTheme="minorHAnsi" w:hAnsiTheme="minorHAnsi"/>
          <w:sz w:val="22"/>
        </w:rPr>
        <w:br w:type="page"/>
      </w:r>
    </w:p>
    <w:p w14:paraId="421B187F" w14:textId="1FFE1F59" w:rsidR="005A02FC" w:rsidRDefault="005A02FC" w:rsidP="005A02FC">
      <w:pPr>
        <w:pStyle w:val="Heading1"/>
      </w:pPr>
      <w:bookmarkStart w:id="50" w:name="_Toc80799829"/>
      <w:r w:rsidRPr="004147D3">
        <w:lastRenderedPageBreak/>
        <w:t>Appendi</w:t>
      </w:r>
      <w:r w:rsidR="004147D3" w:rsidRPr="004147D3">
        <w:t>ces</w:t>
      </w:r>
      <w:bookmarkEnd w:id="50"/>
    </w:p>
    <w:bookmarkEnd w:id="47"/>
    <w:bookmarkEnd w:id="48"/>
    <w:p w14:paraId="55E1B14B" w14:textId="77777777" w:rsidR="0052236B" w:rsidRPr="00461C98" w:rsidRDefault="0052236B" w:rsidP="0093302C">
      <w:pPr>
        <w:spacing w:after="120" w:line="240" w:lineRule="auto"/>
        <w:rPr>
          <w:rFonts w:asciiTheme="minorHAnsi" w:hAnsiTheme="minorHAnsi"/>
          <w:sz w:val="22"/>
        </w:rPr>
      </w:pPr>
    </w:p>
    <w:sectPr w:rsidR="0052236B" w:rsidRPr="00461C98" w:rsidSect="00C93DA5">
      <w:headerReference w:type="default" r:id="rId13"/>
      <w:footerReference w:type="default" r:id="rId14"/>
      <w:pgSz w:w="11906" w:h="16838"/>
      <w:pgMar w:top="1843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BEECB" w14:textId="77777777" w:rsidR="000F0FDA" w:rsidRDefault="000F0FDA" w:rsidP="00657A95">
      <w:pPr>
        <w:spacing w:after="0" w:line="240" w:lineRule="auto"/>
      </w:pPr>
      <w:r>
        <w:separator/>
      </w:r>
    </w:p>
  </w:endnote>
  <w:endnote w:type="continuationSeparator" w:id="0">
    <w:p w14:paraId="042EC702" w14:textId="77777777" w:rsidR="000F0FDA" w:rsidRDefault="000F0FDA" w:rsidP="00657A95">
      <w:pPr>
        <w:spacing w:after="0" w:line="240" w:lineRule="auto"/>
      </w:pPr>
      <w:r>
        <w:continuationSeparator/>
      </w:r>
    </w:p>
  </w:endnote>
  <w:endnote w:type="continuationNotice" w:id="1">
    <w:p w14:paraId="29C5E0CB" w14:textId="77777777" w:rsidR="000F0FDA" w:rsidRDefault="000F0F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Light">
    <w:altName w:val="Malgun Gothic"/>
    <w:charset w:val="00"/>
    <w:family w:val="swiss"/>
    <w:pitch w:val="variable"/>
    <w:sig w:usb0="80000027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7" w14:textId="32B0DAA1" w:rsidR="002032AA" w:rsidRPr="00B00BC2" w:rsidRDefault="002032AA" w:rsidP="00531857">
    <w:pPr>
      <w:pStyle w:val="FooterBlack"/>
      <w:rPr>
        <w:b/>
        <w:noProof/>
        <w:sz w:val="16"/>
        <w:szCs w:val="16"/>
      </w:rPr>
    </w:pPr>
    <w:r w:rsidRPr="00032D9E">
      <w:rPr>
        <w:noProof/>
        <w:color w:val="000000" w:themeColor="text1"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D095E" wp14:editId="33BD095F">
              <wp:simplePos x="0" y="0"/>
              <wp:positionH relativeFrom="column">
                <wp:posOffset>0</wp:posOffset>
              </wp:positionH>
              <wp:positionV relativeFrom="paragraph">
                <wp:posOffset>-111702</wp:posOffset>
              </wp:positionV>
              <wp:extent cx="5759532" cy="0"/>
              <wp:effectExtent l="0" t="0" r="1270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532" cy="0"/>
                      </a:xfrm>
                      <a:prstGeom prst="line">
                        <a:avLst/>
                      </a:prstGeom>
                      <a:ln w="1778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1D136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8.8pt" to="453.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" strokecolor="black [3040]" strokeweight="1.4pt"/>
          </w:pict>
        </mc:Fallback>
      </mc:AlternateContent>
    </w:r>
    <w:r>
      <w:rPr>
        <w:noProof/>
        <w:color w:val="000000" w:themeColor="text1"/>
        <w:sz w:val="16"/>
        <w:szCs w:val="16"/>
        <w:lang w:eastAsia="en-NZ"/>
      </w:rPr>
      <w:t>HTCS5607 IS Project Version 1.0</w:t>
    </w:r>
    <w:r w:rsidRPr="00326A6C">
      <w:rPr>
        <w:sz w:val="16"/>
        <w:szCs w:val="16"/>
      </w:rPr>
      <w:tab/>
    </w:r>
    <w:r w:rsidRPr="00326A6C">
      <w:rPr>
        <w:b/>
        <w:noProof/>
        <w:sz w:val="16"/>
        <w:szCs w:val="16"/>
      </w:rPr>
      <w:t xml:space="preserve"> </w:t>
    </w:r>
    <w:r>
      <w:rPr>
        <w:b/>
        <w:noProof/>
        <w:sz w:val="16"/>
        <w:szCs w:val="16"/>
      </w:rPr>
      <w:t>[project name]</w:t>
    </w:r>
  </w:p>
  <w:p w14:paraId="33BD0948" w14:textId="4836C7FA" w:rsidR="002032AA" w:rsidRPr="00326A6C" w:rsidRDefault="002032AA" w:rsidP="00B00BC2">
    <w:pPr>
      <w:pStyle w:val="FooterBlack"/>
      <w:rPr>
        <w:sz w:val="16"/>
        <w:szCs w:val="16"/>
      </w:rPr>
    </w:pPr>
    <w:r w:rsidRPr="00326A6C">
      <w:rPr>
        <w:sz w:val="16"/>
        <w:szCs w:val="16"/>
      </w:rPr>
      <w:tab/>
    </w:r>
    <w:r w:rsidRPr="00326A6C"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"d/MM/yyyy" </w:instrText>
    </w:r>
    <w:r>
      <w:rPr>
        <w:sz w:val="16"/>
        <w:szCs w:val="16"/>
      </w:rPr>
      <w:fldChar w:fldCharType="separate"/>
    </w:r>
    <w:r w:rsidR="00824AAF">
      <w:rPr>
        <w:noProof/>
        <w:sz w:val="16"/>
        <w:szCs w:val="16"/>
      </w:rPr>
      <w:t>22/09/2021</w:t>
    </w:r>
    <w:r>
      <w:rPr>
        <w:sz w:val="16"/>
        <w:szCs w:val="16"/>
      </w:rPr>
      <w:fldChar w:fldCharType="end"/>
    </w:r>
  </w:p>
  <w:p w14:paraId="33BD0949" w14:textId="75296143" w:rsidR="002032AA" w:rsidRPr="00326A6C" w:rsidRDefault="002032AA" w:rsidP="00326A6C">
    <w:pPr>
      <w:pStyle w:val="FooterBlack"/>
      <w:jc w:val="center"/>
      <w:rPr>
        <w:b/>
        <w:noProof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Pr="00326A6C">
      <w:rPr>
        <w:sz w:val="16"/>
        <w:szCs w:val="16"/>
      </w:rPr>
      <w:t xml:space="preserve">Page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PAGE 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  <w:r w:rsidRPr="00326A6C">
      <w:rPr>
        <w:sz w:val="16"/>
        <w:szCs w:val="16"/>
      </w:rPr>
      <w:t xml:space="preserve"> of </w:t>
    </w:r>
    <w:r w:rsidRPr="00326A6C">
      <w:rPr>
        <w:sz w:val="16"/>
        <w:szCs w:val="16"/>
      </w:rPr>
      <w:fldChar w:fldCharType="begin"/>
    </w:r>
    <w:r w:rsidRPr="00326A6C">
      <w:rPr>
        <w:sz w:val="16"/>
        <w:szCs w:val="16"/>
      </w:rPr>
      <w:instrText xml:space="preserve"> NUMPAGES  \# "0" \* Arabic  \* MERGEFORMAT </w:instrText>
    </w:r>
    <w:r w:rsidRPr="00326A6C">
      <w:rPr>
        <w:sz w:val="16"/>
        <w:szCs w:val="16"/>
      </w:rPr>
      <w:fldChar w:fldCharType="separate"/>
    </w:r>
    <w:r>
      <w:rPr>
        <w:noProof/>
        <w:sz w:val="16"/>
        <w:szCs w:val="16"/>
      </w:rPr>
      <w:t>16</w:t>
    </w:r>
    <w:r w:rsidRPr="00326A6C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B08E" w14:textId="77777777" w:rsidR="000F0FDA" w:rsidRDefault="000F0FDA" w:rsidP="00657A95">
      <w:pPr>
        <w:spacing w:after="0" w:line="240" w:lineRule="auto"/>
      </w:pPr>
      <w:r>
        <w:separator/>
      </w:r>
    </w:p>
  </w:footnote>
  <w:footnote w:type="continuationSeparator" w:id="0">
    <w:p w14:paraId="51291C49" w14:textId="77777777" w:rsidR="000F0FDA" w:rsidRDefault="000F0FDA" w:rsidP="00657A95">
      <w:pPr>
        <w:spacing w:after="0" w:line="240" w:lineRule="auto"/>
      </w:pPr>
      <w:r>
        <w:continuationSeparator/>
      </w:r>
    </w:p>
  </w:footnote>
  <w:footnote w:type="continuationNotice" w:id="1">
    <w:p w14:paraId="75684E28" w14:textId="77777777" w:rsidR="000F0FDA" w:rsidRDefault="000F0F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0946" w14:textId="77777777" w:rsidR="002032AA" w:rsidRPr="00032D9E" w:rsidRDefault="002032AA">
    <w:pPr>
      <w:pStyle w:val="Header"/>
      <w:rPr>
        <w:color w:val="000000" w:themeColor="text1"/>
      </w:rPr>
    </w:pPr>
    <w:r w:rsidRPr="00032D9E">
      <w:rPr>
        <w:b/>
        <w:noProof/>
        <w:color w:val="000000" w:themeColor="text1"/>
        <w:sz w:val="40"/>
        <w:szCs w:val="40"/>
        <w:lang w:eastAsia="zh-CN"/>
      </w:rPr>
      <w:drawing>
        <wp:anchor distT="0" distB="0" distL="114300" distR="114300" simplePos="0" relativeHeight="251662336" behindDoc="0" locked="0" layoutInCell="1" allowOverlap="1" wp14:anchorId="33BD095C" wp14:editId="33BD095D">
          <wp:simplePos x="0" y="0"/>
          <wp:positionH relativeFrom="page">
            <wp:posOffset>0</wp:posOffset>
          </wp:positionH>
          <wp:positionV relativeFrom="paragraph">
            <wp:posOffset>-330200</wp:posOffset>
          </wp:positionV>
          <wp:extent cx="7625080" cy="1447800"/>
          <wp:effectExtent l="0" t="0" r="0" b="0"/>
          <wp:wrapSquare wrapText="bothSides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080" cy="1447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2CD4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05726"/>
    <w:multiLevelType w:val="hybridMultilevel"/>
    <w:tmpl w:val="D0165F32"/>
    <w:lvl w:ilvl="0" w:tplc="4BAEE3D4">
      <w:start w:val="1"/>
      <w:numFmt w:val="decimal"/>
      <w:lvlText w:val="NFR-P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80496"/>
    <w:multiLevelType w:val="hybridMultilevel"/>
    <w:tmpl w:val="1F72DE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38C0"/>
    <w:multiLevelType w:val="hybridMultilevel"/>
    <w:tmpl w:val="D990F8DA"/>
    <w:lvl w:ilvl="0" w:tplc="F4C0EE3E">
      <w:start w:val="1"/>
      <w:numFmt w:val="decimal"/>
      <w:lvlText w:val="B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5260C"/>
    <w:multiLevelType w:val="hybridMultilevel"/>
    <w:tmpl w:val="A6164DFE"/>
    <w:lvl w:ilvl="0" w:tplc="081EAE14">
      <w:start w:val="1"/>
      <w:numFmt w:val="decimal"/>
      <w:lvlText w:val="UC%1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30C07"/>
    <w:multiLevelType w:val="multilevel"/>
    <w:tmpl w:val="7D023AD0"/>
    <w:numStyleLink w:val="Headings"/>
  </w:abstractNum>
  <w:abstractNum w:abstractNumId="6" w15:restartNumberingAfterBreak="0">
    <w:nsid w:val="1BD31837"/>
    <w:multiLevelType w:val="hybridMultilevel"/>
    <w:tmpl w:val="EB886FCA"/>
    <w:lvl w:ilvl="0" w:tplc="CADA896A">
      <w:start w:val="1"/>
      <w:numFmt w:val="decimal"/>
      <w:lvlText w:val="NFR-S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EEE"/>
    <w:multiLevelType w:val="hybridMultilevel"/>
    <w:tmpl w:val="E7CE6E62"/>
    <w:lvl w:ilvl="0" w:tplc="1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1F675EA5"/>
    <w:multiLevelType w:val="hybridMultilevel"/>
    <w:tmpl w:val="D5B4F4B6"/>
    <w:lvl w:ilvl="0" w:tplc="89CA8D30">
      <w:start w:val="1"/>
      <w:numFmt w:val="decimal"/>
      <w:lvlText w:val="NFR-C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F0AE1"/>
    <w:multiLevelType w:val="multilevel"/>
    <w:tmpl w:val="3C0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261"/>
    <w:multiLevelType w:val="hybridMultilevel"/>
    <w:tmpl w:val="F14456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73D7"/>
    <w:multiLevelType w:val="hybridMultilevel"/>
    <w:tmpl w:val="DA9E9E0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3BC"/>
    <w:multiLevelType w:val="hybridMultilevel"/>
    <w:tmpl w:val="41AA74BE"/>
    <w:lvl w:ilvl="0" w:tplc="8BA00DDE">
      <w:start w:val="1"/>
      <w:numFmt w:val="decimal"/>
      <w:lvlText w:val="NFR-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F1D16"/>
    <w:multiLevelType w:val="multilevel"/>
    <w:tmpl w:val="7D023AD0"/>
    <w:numStyleLink w:val="Headings"/>
  </w:abstractNum>
  <w:abstractNum w:abstractNumId="14" w15:restartNumberingAfterBreak="0">
    <w:nsid w:val="3A63283C"/>
    <w:multiLevelType w:val="hybridMultilevel"/>
    <w:tmpl w:val="8DC42F08"/>
    <w:lvl w:ilvl="0" w:tplc="639E40DA">
      <w:start w:val="1"/>
      <w:numFmt w:val="decimal"/>
      <w:lvlText w:val="NFR-I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264DA"/>
    <w:multiLevelType w:val="hybridMultilevel"/>
    <w:tmpl w:val="E3E67F28"/>
    <w:lvl w:ilvl="0" w:tplc="681A2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37" w:hanging="360"/>
      </w:pPr>
    </w:lvl>
    <w:lvl w:ilvl="2" w:tplc="1409001B" w:tentative="1">
      <w:start w:val="1"/>
      <w:numFmt w:val="lowerRoman"/>
      <w:lvlText w:val="%3."/>
      <w:lvlJc w:val="right"/>
      <w:pPr>
        <w:ind w:left="2157" w:hanging="180"/>
      </w:pPr>
    </w:lvl>
    <w:lvl w:ilvl="3" w:tplc="1409000F" w:tentative="1">
      <w:start w:val="1"/>
      <w:numFmt w:val="decimal"/>
      <w:lvlText w:val="%4."/>
      <w:lvlJc w:val="left"/>
      <w:pPr>
        <w:ind w:left="2877" w:hanging="360"/>
      </w:pPr>
    </w:lvl>
    <w:lvl w:ilvl="4" w:tplc="14090019" w:tentative="1">
      <w:start w:val="1"/>
      <w:numFmt w:val="lowerLetter"/>
      <w:lvlText w:val="%5."/>
      <w:lvlJc w:val="left"/>
      <w:pPr>
        <w:ind w:left="3597" w:hanging="360"/>
      </w:pPr>
    </w:lvl>
    <w:lvl w:ilvl="5" w:tplc="1409001B" w:tentative="1">
      <w:start w:val="1"/>
      <w:numFmt w:val="lowerRoman"/>
      <w:lvlText w:val="%6."/>
      <w:lvlJc w:val="right"/>
      <w:pPr>
        <w:ind w:left="4317" w:hanging="180"/>
      </w:pPr>
    </w:lvl>
    <w:lvl w:ilvl="6" w:tplc="1409000F" w:tentative="1">
      <w:start w:val="1"/>
      <w:numFmt w:val="decimal"/>
      <w:lvlText w:val="%7."/>
      <w:lvlJc w:val="left"/>
      <w:pPr>
        <w:ind w:left="5037" w:hanging="360"/>
      </w:pPr>
    </w:lvl>
    <w:lvl w:ilvl="7" w:tplc="14090019" w:tentative="1">
      <w:start w:val="1"/>
      <w:numFmt w:val="lowerLetter"/>
      <w:lvlText w:val="%8."/>
      <w:lvlJc w:val="left"/>
      <w:pPr>
        <w:ind w:left="5757" w:hanging="360"/>
      </w:pPr>
    </w:lvl>
    <w:lvl w:ilvl="8" w:tplc="1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0CF0135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B37B9"/>
    <w:multiLevelType w:val="hybridMultilevel"/>
    <w:tmpl w:val="9FD2C4DA"/>
    <w:lvl w:ilvl="0" w:tplc="A9AEFC5A">
      <w:start w:val="4"/>
      <w:numFmt w:val="bullet"/>
      <w:lvlText w:val="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F188A"/>
    <w:multiLevelType w:val="multilevel"/>
    <w:tmpl w:val="7D023AD0"/>
    <w:numStyleLink w:val="Headings"/>
  </w:abstractNum>
  <w:abstractNum w:abstractNumId="19" w15:restartNumberingAfterBreak="0">
    <w:nsid w:val="46915E69"/>
    <w:multiLevelType w:val="hybridMultilevel"/>
    <w:tmpl w:val="3D7AFA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A55E9"/>
    <w:multiLevelType w:val="hybridMultilevel"/>
    <w:tmpl w:val="0AA0D6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64F96"/>
    <w:multiLevelType w:val="multilevel"/>
    <w:tmpl w:val="7D023AD0"/>
    <w:styleLink w:val="Headings"/>
    <w:lvl w:ilvl="0">
      <w:start w:val="1"/>
      <w:numFmt w:val="decimal"/>
      <w:lvlText w:val="%1"/>
      <w:lvlJc w:val="left"/>
      <w:pPr>
        <w:ind w:left="357" w:hanging="357"/>
      </w:pPr>
      <w:rPr>
        <w:rFonts w:ascii="Arial Black" w:hAnsi="Arial Black" w:hint="default"/>
        <w:b/>
        <w:i w:val="0"/>
        <w:caps/>
        <w:color w:val="0083A9"/>
        <w:sz w:val="36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8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898B8F"/>
        <w:sz w:val="24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Arial Black" w:hAnsi="Arial Black" w:hint="default"/>
        <w:b/>
        <w:i w:val="0"/>
        <w:caps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ascii="Arial" w:hAnsi="Arial" w:hint="default"/>
        <w:b w:val="0"/>
        <w:i/>
      </w:rPr>
    </w:lvl>
    <w:lvl w:ilvl="5">
      <w:start w:val="1"/>
      <w:numFmt w:val="decimal"/>
      <w:pStyle w:val="Heading6"/>
      <w:lvlText w:val="%1.%2.%3.%4.%5.%6."/>
      <w:lvlJc w:val="left"/>
      <w:pPr>
        <w:ind w:left="357" w:hanging="357"/>
      </w:pPr>
      <w:rPr>
        <w:rFonts w:ascii="Arial" w:hAnsi="Arial"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57" w:hanging="357"/>
      </w:pPr>
      <w:rPr>
        <w:rFonts w:ascii="Arial" w:hAnsi="Arial"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57" w:hanging="357"/>
      </w:pPr>
      <w:rPr>
        <w:rFonts w:ascii="Arial" w:hAnsi="Arial"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57" w:hanging="357"/>
      </w:pPr>
      <w:rPr>
        <w:rFonts w:ascii="Arial" w:hAnsi="Arial" w:hint="default"/>
      </w:rPr>
    </w:lvl>
  </w:abstractNum>
  <w:abstractNum w:abstractNumId="22" w15:restartNumberingAfterBreak="0">
    <w:nsid w:val="57757E8A"/>
    <w:multiLevelType w:val="hybridMultilevel"/>
    <w:tmpl w:val="7492911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C79C5"/>
    <w:multiLevelType w:val="hybridMultilevel"/>
    <w:tmpl w:val="E8FEFEFE"/>
    <w:lvl w:ilvl="0" w:tplc="120CDA3C">
      <w:start w:val="1"/>
      <w:numFmt w:val="decimal"/>
      <w:lvlText w:val="FR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93E5E83"/>
    <w:multiLevelType w:val="multilevel"/>
    <w:tmpl w:val="7D023AD0"/>
    <w:numStyleLink w:val="Headings"/>
  </w:abstractNum>
  <w:abstractNum w:abstractNumId="25" w15:restartNumberingAfterBreak="0">
    <w:nsid w:val="652D4CF6"/>
    <w:multiLevelType w:val="multilevel"/>
    <w:tmpl w:val="7D023AD0"/>
    <w:numStyleLink w:val="Headings"/>
  </w:abstractNum>
  <w:abstractNum w:abstractNumId="26" w15:restartNumberingAfterBreak="0">
    <w:nsid w:val="65E256C1"/>
    <w:multiLevelType w:val="multilevel"/>
    <w:tmpl w:val="7D023AD0"/>
    <w:numStyleLink w:val="Headings"/>
  </w:abstractNum>
  <w:abstractNum w:abstractNumId="27" w15:restartNumberingAfterBreak="0">
    <w:nsid w:val="662C77F0"/>
    <w:multiLevelType w:val="hybridMultilevel"/>
    <w:tmpl w:val="1742C2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55CCF"/>
    <w:multiLevelType w:val="hybridMultilevel"/>
    <w:tmpl w:val="AAFAE554"/>
    <w:lvl w:ilvl="0" w:tplc="886AB4D0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84253E"/>
    <w:multiLevelType w:val="multilevel"/>
    <w:tmpl w:val="7D023AD0"/>
    <w:numStyleLink w:val="Headings"/>
  </w:abstractNum>
  <w:abstractNum w:abstractNumId="30" w15:restartNumberingAfterBreak="0">
    <w:nsid w:val="67560F24"/>
    <w:multiLevelType w:val="hybridMultilevel"/>
    <w:tmpl w:val="A3C09552"/>
    <w:lvl w:ilvl="0" w:tplc="85C6A6F6">
      <w:start w:val="1"/>
      <w:numFmt w:val="decimal"/>
      <w:lvlText w:val="NFR-U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C78DE"/>
    <w:multiLevelType w:val="hybridMultilevel"/>
    <w:tmpl w:val="3020BE72"/>
    <w:lvl w:ilvl="0" w:tplc="0F0CAD32">
      <w:start w:val="1"/>
      <w:numFmt w:val="decimal"/>
      <w:lvlText w:val="NFR-D%1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22"/>
  </w:num>
  <w:num w:numId="8">
    <w:abstractNumId w:val="28"/>
  </w:num>
  <w:num w:numId="9">
    <w:abstractNumId w:val="10"/>
  </w:num>
  <w:num w:numId="10">
    <w:abstractNumId w:val="27"/>
  </w:num>
  <w:num w:numId="11">
    <w:abstractNumId w:val="16"/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3"/>
  </w:num>
  <w:num w:numId="25">
    <w:abstractNumId w:val="29"/>
  </w:num>
  <w:num w:numId="26">
    <w:abstractNumId w:val="26"/>
  </w:num>
  <w:num w:numId="27">
    <w:abstractNumId w:val="5"/>
  </w:num>
  <w:num w:numId="28">
    <w:abstractNumId w:val="24"/>
  </w:num>
  <w:num w:numId="29">
    <w:abstractNumId w:val="25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0">
    <w:abstractNumId w:val="25"/>
    <w:lvlOverride w:ilvl="0">
      <w:startOverride w:val="8"/>
    </w:lvlOverride>
    <w:lvlOverride w:ilvl="1">
      <w:startOverride w:val="1"/>
    </w:lvlOverride>
  </w:num>
  <w:num w:numId="31">
    <w:abstractNumId w:val="25"/>
    <w:lvlOverride w:ilvl="0">
      <w:startOverride w:val="8"/>
    </w:lvlOverride>
    <w:lvlOverride w:ilvl="1">
      <w:startOverride w:val="2"/>
    </w:lvlOverride>
  </w:num>
  <w:num w:numId="32">
    <w:abstractNumId w:val="25"/>
    <w:lvlOverride w:ilvl="0">
      <w:startOverride w:val="8"/>
    </w:lvlOverride>
    <w:lvlOverride w:ilvl="1">
      <w:startOverride w:val="1"/>
    </w:lvlOverride>
  </w:num>
  <w:num w:numId="33">
    <w:abstractNumId w:val="25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asciiTheme="minorHAnsi" w:hAnsiTheme="minorHAnsi" w:hint="default"/>
          <w:b/>
          <w:i w:val="0"/>
          <w:caps w:val="0"/>
          <w:color w:val="898B8F"/>
          <w:sz w:val="28"/>
        </w:rPr>
      </w:lvl>
    </w:lvlOverride>
  </w:num>
  <w:num w:numId="34">
    <w:abstractNumId w:val="19"/>
  </w:num>
  <w:num w:numId="35">
    <w:abstractNumId w:val="9"/>
  </w:num>
  <w:num w:numId="36">
    <w:abstractNumId w:val="20"/>
  </w:num>
  <w:num w:numId="37">
    <w:abstractNumId w:val="15"/>
  </w:num>
  <w:num w:numId="3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052"/>
    <w:rsid w:val="0000118A"/>
    <w:rsid w:val="00001460"/>
    <w:rsid w:val="000032A4"/>
    <w:rsid w:val="000045F7"/>
    <w:rsid w:val="00004BDB"/>
    <w:rsid w:val="0000618C"/>
    <w:rsid w:val="00012B96"/>
    <w:rsid w:val="000159A1"/>
    <w:rsid w:val="000172E1"/>
    <w:rsid w:val="00017E64"/>
    <w:rsid w:val="00020201"/>
    <w:rsid w:val="00025CDA"/>
    <w:rsid w:val="000309AA"/>
    <w:rsid w:val="00032D9E"/>
    <w:rsid w:val="00032F03"/>
    <w:rsid w:val="00034E62"/>
    <w:rsid w:val="00035F63"/>
    <w:rsid w:val="000416C6"/>
    <w:rsid w:val="00041A63"/>
    <w:rsid w:val="00041D6C"/>
    <w:rsid w:val="0004789E"/>
    <w:rsid w:val="0005230C"/>
    <w:rsid w:val="00061030"/>
    <w:rsid w:val="00067061"/>
    <w:rsid w:val="000717E6"/>
    <w:rsid w:val="00072DF0"/>
    <w:rsid w:val="00076286"/>
    <w:rsid w:val="00077281"/>
    <w:rsid w:val="00083D7F"/>
    <w:rsid w:val="00085C64"/>
    <w:rsid w:val="00090338"/>
    <w:rsid w:val="000918C0"/>
    <w:rsid w:val="000946BD"/>
    <w:rsid w:val="00097419"/>
    <w:rsid w:val="000A0F3E"/>
    <w:rsid w:val="000A59B4"/>
    <w:rsid w:val="000B12DB"/>
    <w:rsid w:val="000B146B"/>
    <w:rsid w:val="000B14D0"/>
    <w:rsid w:val="000B21D4"/>
    <w:rsid w:val="000B3806"/>
    <w:rsid w:val="000B4359"/>
    <w:rsid w:val="000B47BB"/>
    <w:rsid w:val="000B4E7D"/>
    <w:rsid w:val="000C1FD0"/>
    <w:rsid w:val="000C28AD"/>
    <w:rsid w:val="000C2A57"/>
    <w:rsid w:val="000C4F4A"/>
    <w:rsid w:val="000C6C40"/>
    <w:rsid w:val="000C6C91"/>
    <w:rsid w:val="000C7F10"/>
    <w:rsid w:val="000D2D3B"/>
    <w:rsid w:val="000D3612"/>
    <w:rsid w:val="000D3AF5"/>
    <w:rsid w:val="000D54B4"/>
    <w:rsid w:val="000D5915"/>
    <w:rsid w:val="000E07AF"/>
    <w:rsid w:val="000E1581"/>
    <w:rsid w:val="000E2AB0"/>
    <w:rsid w:val="000E2B64"/>
    <w:rsid w:val="000E451B"/>
    <w:rsid w:val="000E523B"/>
    <w:rsid w:val="000F0FDA"/>
    <w:rsid w:val="000F4B5D"/>
    <w:rsid w:val="000F5B03"/>
    <w:rsid w:val="000F64BF"/>
    <w:rsid w:val="001009C6"/>
    <w:rsid w:val="00101A6A"/>
    <w:rsid w:val="00102566"/>
    <w:rsid w:val="00102BD0"/>
    <w:rsid w:val="00103723"/>
    <w:rsid w:val="00106322"/>
    <w:rsid w:val="0010766A"/>
    <w:rsid w:val="0011022C"/>
    <w:rsid w:val="00111352"/>
    <w:rsid w:val="00111909"/>
    <w:rsid w:val="00113121"/>
    <w:rsid w:val="00113F2C"/>
    <w:rsid w:val="001142BF"/>
    <w:rsid w:val="0011496E"/>
    <w:rsid w:val="0011601F"/>
    <w:rsid w:val="0011740A"/>
    <w:rsid w:val="00117F61"/>
    <w:rsid w:val="00122771"/>
    <w:rsid w:val="0012519F"/>
    <w:rsid w:val="00126CA7"/>
    <w:rsid w:val="00134AC8"/>
    <w:rsid w:val="00135711"/>
    <w:rsid w:val="00137A92"/>
    <w:rsid w:val="00140B12"/>
    <w:rsid w:val="0014775A"/>
    <w:rsid w:val="00150289"/>
    <w:rsid w:val="00150562"/>
    <w:rsid w:val="00151181"/>
    <w:rsid w:val="00151427"/>
    <w:rsid w:val="00155A5C"/>
    <w:rsid w:val="00157304"/>
    <w:rsid w:val="001574F0"/>
    <w:rsid w:val="0015780B"/>
    <w:rsid w:val="0016051A"/>
    <w:rsid w:val="001613F7"/>
    <w:rsid w:val="00162C8C"/>
    <w:rsid w:val="00162FB5"/>
    <w:rsid w:val="001672E2"/>
    <w:rsid w:val="001712C6"/>
    <w:rsid w:val="00171B18"/>
    <w:rsid w:val="0017251A"/>
    <w:rsid w:val="0017252A"/>
    <w:rsid w:val="00175E87"/>
    <w:rsid w:val="001771F7"/>
    <w:rsid w:val="00177A22"/>
    <w:rsid w:val="00177A8E"/>
    <w:rsid w:val="00177FA3"/>
    <w:rsid w:val="00182953"/>
    <w:rsid w:val="00182A58"/>
    <w:rsid w:val="00182F32"/>
    <w:rsid w:val="00183E46"/>
    <w:rsid w:val="00183EF1"/>
    <w:rsid w:val="00186BB9"/>
    <w:rsid w:val="0019094E"/>
    <w:rsid w:val="00190E54"/>
    <w:rsid w:val="0019289D"/>
    <w:rsid w:val="001935B8"/>
    <w:rsid w:val="00193CAE"/>
    <w:rsid w:val="001A19A0"/>
    <w:rsid w:val="001A57B8"/>
    <w:rsid w:val="001B0ED0"/>
    <w:rsid w:val="001B1B47"/>
    <w:rsid w:val="001B36A9"/>
    <w:rsid w:val="001B3C80"/>
    <w:rsid w:val="001C1418"/>
    <w:rsid w:val="001C2093"/>
    <w:rsid w:val="001C23BB"/>
    <w:rsid w:val="001C5CF1"/>
    <w:rsid w:val="001C6A46"/>
    <w:rsid w:val="001C6F78"/>
    <w:rsid w:val="001C7AAF"/>
    <w:rsid w:val="001D073E"/>
    <w:rsid w:val="001D1A73"/>
    <w:rsid w:val="001D44C4"/>
    <w:rsid w:val="001D4EFB"/>
    <w:rsid w:val="001E1597"/>
    <w:rsid w:val="001E6E2D"/>
    <w:rsid w:val="001F447C"/>
    <w:rsid w:val="001F53DE"/>
    <w:rsid w:val="001F6989"/>
    <w:rsid w:val="002032AA"/>
    <w:rsid w:val="00204267"/>
    <w:rsid w:val="002044D2"/>
    <w:rsid w:val="00204C8A"/>
    <w:rsid w:val="0020552F"/>
    <w:rsid w:val="0020753A"/>
    <w:rsid w:val="0021057D"/>
    <w:rsid w:val="002114F3"/>
    <w:rsid w:val="0021343D"/>
    <w:rsid w:val="00215612"/>
    <w:rsid w:val="00215B03"/>
    <w:rsid w:val="002209A7"/>
    <w:rsid w:val="00220D3E"/>
    <w:rsid w:val="0022284D"/>
    <w:rsid w:val="002235D9"/>
    <w:rsid w:val="002258AE"/>
    <w:rsid w:val="00232BBF"/>
    <w:rsid w:val="002333E3"/>
    <w:rsid w:val="002405BD"/>
    <w:rsid w:val="0024157E"/>
    <w:rsid w:val="00244690"/>
    <w:rsid w:val="00244D21"/>
    <w:rsid w:val="00245620"/>
    <w:rsid w:val="00246169"/>
    <w:rsid w:val="00250031"/>
    <w:rsid w:val="00250523"/>
    <w:rsid w:val="002510FD"/>
    <w:rsid w:val="00255E8D"/>
    <w:rsid w:val="00256CD5"/>
    <w:rsid w:val="00257AC6"/>
    <w:rsid w:val="00262C7C"/>
    <w:rsid w:val="00263727"/>
    <w:rsid w:val="00264DF9"/>
    <w:rsid w:val="00265B5C"/>
    <w:rsid w:val="00266025"/>
    <w:rsid w:val="002668B2"/>
    <w:rsid w:val="002720DB"/>
    <w:rsid w:val="0027276A"/>
    <w:rsid w:val="002728D5"/>
    <w:rsid w:val="00275212"/>
    <w:rsid w:val="0028166D"/>
    <w:rsid w:val="00283CAD"/>
    <w:rsid w:val="002850AC"/>
    <w:rsid w:val="00285566"/>
    <w:rsid w:val="0028766C"/>
    <w:rsid w:val="002926BC"/>
    <w:rsid w:val="002927C7"/>
    <w:rsid w:val="002929B6"/>
    <w:rsid w:val="0029562F"/>
    <w:rsid w:val="002A417C"/>
    <w:rsid w:val="002A5651"/>
    <w:rsid w:val="002A7385"/>
    <w:rsid w:val="002B0466"/>
    <w:rsid w:val="002B616C"/>
    <w:rsid w:val="002B6AC2"/>
    <w:rsid w:val="002B758F"/>
    <w:rsid w:val="002C25D9"/>
    <w:rsid w:val="002C2AAF"/>
    <w:rsid w:val="002C4ACA"/>
    <w:rsid w:val="002C6194"/>
    <w:rsid w:val="002C6E31"/>
    <w:rsid w:val="002D1263"/>
    <w:rsid w:val="002D2B57"/>
    <w:rsid w:val="002D4C6E"/>
    <w:rsid w:val="002D61F6"/>
    <w:rsid w:val="002D720B"/>
    <w:rsid w:val="002E02FF"/>
    <w:rsid w:val="002E07C6"/>
    <w:rsid w:val="002E6081"/>
    <w:rsid w:val="002E7AFE"/>
    <w:rsid w:val="002F079E"/>
    <w:rsid w:val="002F187B"/>
    <w:rsid w:val="002F4EB7"/>
    <w:rsid w:val="002F63CD"/>
    <w:rsid w:val="002F6FB4"/>
    <w:rsid w:val="002F7100"/>
    <w:rsid w:val="003016A4"/>
    <w:rsid w:val="00301D5E"/>
    <w:rsid w:val="00302D19"/>
    <w:rsid w:val="0030528A"/>
    <w:rsid w:val="00306496"/>
    <w:rsid w:val="003143EF"/>
    <w:rsid w:val="003179C3"/>
    <w:rsid w:val="00317E4F"/>
    <w:rsid w:val="00323EF2"/>
    <w:rsid w:val="00324473"/>
    <w:rsid w:val="00324BEA"/>
    <w:rsid w:val="003254DB"/>
    <w:rsid w:val="0032649F"/>
    <w:rsid w:val="00326A6C"/>
    <w:rsid w:val="003274AE"/>
    <w:rsid w:val="003303B6"/>
    <w:rsid w:val="00330563"/>
    <w:rsid w:val="00335205"/>
    <w:rsid w:val="00335418"/>
    <w:rsid w:val="003372D0"/>
    <w:rsid w:val="0034086F"/>
    <w:rsid w:val="00340C15"/>
    <w:rsid w:val="0034327B"/>
    <w:rsid w:val="003436E3"/>
    <w:rsid w:val="003450E4"/>
    <w:rsid w:val="00345A97"/>
    <w:rsid w:val="003506E5"/>
    <w:rsid w:val="00351F6D"/>
    <w:rsid w:val="00352A1C"/>
    <w:rsid w:val="00354955"/>
    <w:rsid w:val="0035579B"/>
    <w:rsid w:val="00356FA4"/>
    <w:rsid w:val="00365684"/>
    <w:rsid w:val="00367255"/>
    <w:rsid w:val="00371C02"/>
    <w:rsid w:val="0037323B"/>
    <w:rsid w:val="00375A6E"/>
    <w:rsid w:val="00381588"/>
    <w:rsid w:val="00381600"/>
    <w:rsid w:val="00384AD6"/>
    <w:rsid w:val="00384DA4"/>
    <w:rsid w:val="003866D9"/>
    <w:rsid w:val="00392037"/>
    <w:rsid w:val="00392732"/>
    <w:rsid w:val="0039461C"/>
    <w:rsid w:val="00397EDE"/>
    <w:rsid w:val="003A0E91"/>
    <w:rsid w:val="003A166A"/>
    <w:rsid w:val="003A19EE"/>
    <w:rsid w:val="003A1E93"/>
    <w:rsid w:val="003A3F10"/>
    <w:rsid w:val="003A4C4B"/>
    <w:rsid w:val="003A5B1F"/>
    <w:rsid w:val="003B0B26"/>
    <w:rsid w:val="003B0B7F"/>
    <w:rsid w:val="003B1B37"/>
    <w:rsid w:val="003B35AE"/>
    <w:rsid w:val="003B4CB7"/>
    <w:rsid w:val="003B5ED6"/>
    <w:rsid w:val="003C2535"/>
    <w:rsid w:val="003C260A"/>
    <w:rsid w:val="003C4B3A"/>
    <w:rsid w:val="003C55F2"/>
    <w:rsid w:val="003C715B"/>
    <w:rsid w:val="003D0193"/>
    <w:rsid w:val="003D037E"/>
    <w:rsid w:val="003D0511"/>
    <w:rsid w:val="003D0DC2"/>
    <w:rsid w:val="003D3DB1"/>
    <w:rsid w:val="003D4346"/>
    <w:rsid w:val="003E0F26"/>
    <w:rsid w:val="003E2C38"/>
    <w:rsid w:val="003E4E96"/>
    <w:rsid w:val="003E6D59"/>
    <w:rsid w:val="003F007E"/>
    <w:rsid w:val="0040022A"/>
    <w:rsid w:val="0040171D"/>
    <w:rsid w:val="00402837"/>
    <w:rsid w:val="00402CE9"/>
    <w:rsid w:val="00405313"/>
    <w:rsid w:val="00406712"/>
    <w:rsid w:val="004137F0"/>
    <w:rsid w:val="00414134"/>
    <w:rsid w:val="004147D3"/>
    <w:rsid w:val="00426DDE"/>
    <w:rsid w:val="00436100"/>
    <w:rsid w:val="00436F50"/>
    <w:rsid w:val="00437044"/>
    <w:rsid w:val="00440EC9"/>
    <w:rsid w:val="00443F8B"/>
    <w:rsid w:val="004443D8"/>
    <w:rsid w:val="004445C5"/>
    <w:rsid w:val="00444BDC"/>
    <w:rsid w:val="00444EB8"/>
    <w:rsid w:val="00446761"/>
    <w:rsid w:val="004470CB"/>
    <w:rsid w:val="00451061"/>
    <w:rsid w:val="0045266D"/>
    <w:rsid w:val="0045480F"/>
    <w:rsid w:val="00456E8C"/>
    <w:rsid w:val="00461A21"/>
    <w:rsid w:val="00461C98"/>
    <w:rsid w:val="0046286B"/>
    <w:rsid w:val="00467B1F"/>
    <w:rsid w:val="004737CD"/>
    <w:rsid w:val="0047642D"/>
    <w:rsid w:val="00480AB6"/>
    <w:rsid w:val="00482948"/>
    <w:rsid w:val="004853C1"/>
    <w:rsid w:val="00490570"/>
    <w:rsid w:val="00494C91"/>
    <w:rsid w:val="00495212"/>
    <w:rsid w:val="00495603"/>
    <w:rsid w:val="0049612D"/>
    <w:rsid w:val="00496874"/>
    <w:rsid w:val="00496BC3"/>
    <w:rsid w:val="004A5290"/>
    <w:rsid w:val="004A6649"/>
    <w:rsid w:val="004A6857"/>
    <w:rsid w:val="004A7F44"/>
    <w:rsid w:val="004B177B"/>
    <w:rsid w:val="004B3CEC"/>
    <w:rsid w:val="004B47B3"/>
    <w:rsid w:val="004B5580"/>
    <w:rsid w:val="004C0FB0"/>
    <w:rsid w:val="004C133B"/>
    <w:rsid w:val="004C3F42"/>
    <w:rsid w:val="004C5170"/>
    <w:rsid w:val="004C73E6"/>
    <w:rsid w:val="004D000C"/>
    <w:rsid w:val="004D00A3"/>
    <w:rsid w:val="004D0868"/>
    <w:rsid w:val="004D26D2"/>
    <w:rsid w:val="004D2D1E"/>
    <w:rsid w:val="004D3030"/>
    <w:rsid w:val="004D469F"/>
    <w:rsid w:val="004D4F4C"/>
    <w:rsid w:val="004D51DB"/>
    <w:rsid w:val="004E05EB"/>
    <w:rsid w:val="004E14A2"/>
    <w:rsid w:val="004E2F87"/>
    <w:rsid w:val="004E6791"/>
    <w:rsid w:val="004E6CD5"/>
    <w:rsid w:val="004F047E"/>
    <w:rsid w:val="004F20FE"/>
    <w:rsid w:val="004F3AB8"/>
    <w:rsid w:val="005006A5"/>
    <w:rsid w:val="0050115B"/>
    <w:rsid w:val="005051F7"/>
    <w:rsid w:val="00505F5A"/>
    <w:rsid w:val="00510E37"/>
    <w:rsid w:val="005126A5"/>
    <w:rsid w:val="00512C90"/>
    <w:rsid w:val="00513600"/>
    <w:rsid w:val="00514A4E"/>
    <w:rsid w:val="00515889"/>
    <w:rsid w:val="00516A24"/>
    <w:rsid w:val="00517D70"/>
    <w:rsid w:val="00517E1D"/>
    <w:rsid w:val="00521F91"/>
    <w:rsid w:val="0052236B"/>
    <w:rsid w:val="00522381"/>
    <w:rsid w:val="0052266C"/>
    <w:rsid w:val="00522C19"/>
    <w:rsid w:val="005245C3"/>
    <w:rsid w:val="00524614"/>
    <w:rsid w:val="00530923"/>
    <w:rsid w:val="00531857"/>
    <w:rsid w:val="00532591"/>
    <w:rsid w:val="005332E0"/>
    <w:rsid w:val="005377B3"/>
    <w:rsid w:val="00537A94"/>
    <w:rsid w:val="0054018F"/>
    <w:rsid w:val="00540FD4"/>
    <w:rsid w:val="005410D3"/>
    <w:rsid w:val="00541E0A"/>
    <w:rsid w:val="0054412C"/>
    <w:rsid w:val="00545DCA"/>
    <w:rsid w:val="005470F1"/>
    <w:rsid w:val="00547F4C"/>
    <w:rsid w:val="005511C7"/>
    <w:rsid w:val="00551281"/>
    <w:rsid w:val="005521C4"/>
    <w:rsid w:val="0055588C"/>
    <w:rsid w:val="00557E0B"/>
    <w:rsid w:val="00560B60"/>
    <w:rsid w:val="005635E5"/>
    <w:rsid w:val="00570E0D"/>
    <w:rsid w:val="00572166"/>
    <w:rsid w:val="00577326"/>
    <w:rsid w:val="00580230"/>
    <w:rsid w:val="005823B3"/>
    <w:rsid w:val="00582619"/>
    <w:rsid w:val="00582970"/>
    <w:rsid w:val="00583ABC"/>
    <w:rsid w:val="00584017"/>
    <w:rsid w:val="00590C91"/>
    <w:rsid w:val="00591379"/>
    <w:rsid w:val="00591438"/>
    <w:rsid w:val="005915C2"/>
    <w:rsid w:val="00591DC8"/>
    <w:rsid w:val="0059226B"/>
    <w:rsid w:val="00592C85"/>
    <w:rsid w:val="00592F95"/>
    <w:rsid w:val="00597879"/>
    <w:rsid w:val="00597F67"/>
    <w:rsid w:val="005A02FC"/>
    <w:rsid w:val="005A0E5A"/>
    <w:rsid w:val="005A1343"/>
    <w:rsid w:val="005A1EEF"/>
    <w:rsid w:val="005A4AFA"/>
    <w:rsid w:val="005A5311"/>
    <w:rsid w:val="005A5FFC"/>
    <w:rsid w:val="005A6540"/>
    <w:rsid w:val="005B2B39"/>
    <w:rsid w:val="005B4EF8"/>
    <w:rsid w:val="005B518F"/>
    <w:rsid w:val="005B7EC8"/>
    <w:rsid w:val="005C0B3F"/>
    <w:rsid w:val="005C0B7A"/>
    <w:rsid w:val="005C0BBB"/>
    <w:rsid w:val="005C5035"/>
    <w:rsid w:val="005C5BA9"/>
    <w:rsid w:val="005C7A23"/>
    <w:rsid w:val="005D5D4C"/>
    <w:rsid w:val="005D6BA7"/>
    <w:rsid w:val="005D6F92"/>
    <w:rsid w:val="005D78CB"/>
    <w:rsid w:val="005E1A63"/>
    <w:rsid w:val="005E4ADB"/>
    <w:rsid w:val="005E554C"/>
    <w:rsid w:val="005E656C"/>
    <w:rsid w:val="005E7E11"/>
    <w:rsid w:val="005F115B"/>
    <w:rsid w:val="005F1C78"/>
    <w:rsid w:val="005F651B"/>
    <w:rsid w:val="005F7A3A"/>
    <w:rsid w:val="00600357"/>
    <w:rsid w:val="00602E03"/>
    <w:rsid w:val="00605A6C"/>
    <w:rsid w:val="006103D0"/>
    <w:rsid w:val="006129A1"/>
    <w:rsid w:val="006153E5"/>
    <w:rsid w:val="006176CE"/>
    <w:rsid w:val="0062020E"/>
    <w:rsid w:val="006222BC"/>
    <w:rsid w:val="00622C7E"/>
    <w:rsid w:val="00625157"/>
    <w:rsid w:val="006256AF"/>
    <w:rsid w:val="00626CCF"/>
    <w:rsid w:val="00631B0F"/>
    <w:rsid w:val="00632280"/>
    <w:rsid w:val="00632B2B"/>
    <w:rsid w:val="006335DE"/>
    <w:rsid w:val="00635455"/>
    <w:rsid w:val="00635A6C"/>
    <w:rsid w:val="00640E54"/>
    <w:rsid w:val="006506AB"/>
    <w:rsid w:val="00650F2B"/>
    <w:rsid w:val="00651813"/>
    <w:rsid w:val="006526A3"/>
    <w:rsid w:val="00655386"/>
    <w:rsid w:val="00655D8C"/>
    <w:rsid w:val="00657A95"/>
    <w:rsid w:val="006600B6"/>
    <w:rsid w:val="00661406"/>
    <w:rsid w:val="00661A96"/>
    <w:rsid w:val="00661DEE"/>
    <w:rsid w:val="006674B4"/>
    <w:rsid w:val="0066795B"/>
    <w:rsid w:val="00670AEA"/>
    <w:rsid w:val="00672F84"/>
    <w:rsid w:val="00673BA2"/>
    <w:rsid w:val="006754DB"/>
    <w:rsid w:val="00675AE8"/>
    <w:rsid w:val="00677052"/>
    <w:rsid w:val="00677885"/>
    <w:rsid w:val="00677B8E"/>
    <w:rsid w:val="006826A7"/>
    <w:rsid w:val="006841A9"/>
    <w:rsid w:val="00685856"/>
    <w:rsid w:val="00686CDB"/>
    <w:rsid w:val="006879A3"/>
    <w:rsid w:val="00690B8B"/>
    <w:rsid w:val="00691BAE"/>
    <w:rsid w:val="006A0997"/>
    <w:rsid w:val="006A3181"/>
    <w:rsid w:val="006A3C4E"/>
    <w:rsid w:val="006A4C9E"/>
    <w:rsid w:val="006A5861"/>
    <w:rsid w:val="006B0705"/>
    <w:rsid w:val="006B178B"/>
    <w:rsid w:val="006B2467"/>
    <w:rsid w:val="006B278C"/>
    <w:rsid w:val="006B2EC7"/>
    <w:rsid w:val="006B436B"/>
    <w:rsid w:val="006B5CE2"/>
    <w:rsid w:val="006B774A"/>
    <w:rsid w:val="006C4C1F"/>
    <w:rsid w:val="006C6183"/>
    <w:rsid w:val="006C7C55"/>
    <w:rsid w:val="006D5D92"/>
    <w:rsid w:val="006D66C6"/>
    <w:rsid w:val="006E18E2"/>
    <w:rsid w:val="006E2D67"/>
    <w:rsid w:val="006E54C8"/>
    <w:rsid w:val="006E6AF4"/>
    <w:rsid w:val="006E72A6"/>
    <w:rsid w:val="006F0B44"/>
    <w:rsid w:val="006F0EED"/>
    <w:rsid w:val="006F1610"/>
    <w:rsid w:val="006F2702"/>
    <w:rsid w:val="006F2C49"/>
    <w:rsid w:val="006F664D"/>
    <w:rsid w:val="006F6FF7"/>
    <w:rsid w:val="006F7ADA"/>
    <w:rsid w:val="00701617"/>
    <w:rsid w:val="00703687"/>
    <w:rsid w:val="00704765"/>
    <w:rsid w:val="007048EA"/>
    <w:rsid w:val="0071022C"/>
    <w:rsid w:val="00710575"/>
    <w:rsid w:val="00712D9E"/>
    <w:rsid w:val="00712F6C"/>
    <w:rsid w:val="00717AEE"/>
    <w:rsid w:val="00720304"/>
    <w:rsid w:val="007203F0"/>
    <w:rsid w:val="00720A95"/>
    <w:rsid w:val="00720B2E"/>
    <w:rsid w:val="00723072"/>
    <w:rsid w:val="007246F2"/>
    <w:rsid w:val="007261E7"/>
    <w:rsid w:val="007269E8"/>
    <w:rsid w:val="00727091"/>
    <w:rsid w:val="00734A14"/>
    <w:rsid w:val="007351E6"/>
    <w:rsid w:val="00735BA6"/>
    <w:rsid w:val="00741BC5"/>
    <w:rsid w:val="00743162"/>
    <w:rsid w:val="00743B8B"/>
    <w:rsid w:val="00743E3A"/>
    <w:rsid w:val="00743FE8"/>
    <w:rsid w:val="00744963"/>
    <w:rsid w:val="007501D6"/>
    <w:rsid w:val="007511D1"/>
    <w:rsid w:val="007515D5"/>
    <w:rsid w:val="00751CA2"/>
    <w:rsid w:val="0075264C"/>
    <w:rsid w:val="00753673"/>
    <w:rsid w:val="00754C42"/>
    <w:rsid w:val="00755339"/>
    <w:rsid w:val="00757ADA"/>
    <w:rsid w:val="00764451"/>
    <w:rsid w:val="00767E60"/>
    <w:rsid w:val="00771C2B"/>
    <w:rsid w:val="00772489"/>
    <w:rsid w:val="00772543"/>
    <w:rsid w:val="007738A0"/>
    <w:rsid w:val="00775D9A"/>
    <w:rsid w:val="00775EA0"/>
    <w:rsid w:val="0077683B"/>
    <w:rsid w:val="00777ECF"/>
    <w:rsid w:val="0078050B"/>
    <w:rsid w:val="00780DBA"/>
    <w:rsid w:val="00781189"/>
    <w:rsid w:val="007827D7"/>
    <w:rsid w:val="00783442"/>
    <w:rsid w:val="007843D4"/>
    <w:rsid w:val="007854BB"/>
    <w:rsid w:val="007858D2"/>
    <w:rsid w:val="00785B93"/>
    <w:rsid w:val="00791F56"/>
    <w:rsid w:val="0079546D"/>
    <w:rsid w:val="007955CC"/>
    <w:rsid w:val="00797EA5"/>
    <w:rsid w:val="007A1B31"/>
    <w:rsid w:val="007A22B3"/>
    <w:rsid w:val="007A5912"/>
    <w:rsid w:val="007B123D"/>
    <w:rsid w:val="007B13AF"/>
    <w:rsid w:val="007B17A2"/>
    <w:rsid w:val="007B2290"/>
    <w:rsid w:val="007B6201"/>
    <w:rsid w:val="007B66B7"/>
    <w:rsid w:val="007B68EB"/>
    <w:rsid w:val="007C3A33"/>
    <w:rsid w:val="007D0932"/>
    <w:rsid w:val="007D0CDA"/>
    <w:rsid w:val="007D35CC"/>
    <w:rsid w:val="007E03CA"/>
    <w:rsid w:val="007E4638"/>
    <w:rsid w:val="007E60D6"/>
    <w:rsid w:val="007E6A9C"/>
    <w:rsid w:val="007F03F5"/>
    <w:rsid w:val="007F0947"/>
    <w:rsid w:val="007F4DD9"/>
    <w:rsid w:val="00801D23"/>
    <w:rsid w:val="00803F5A"/>
    <w:rsid w:val="0080416A"/>
    <w:rsid w:val="00805CF7"/>
    <w:rsid w:val="00813891"/>
    <w:rsid w:val="00814604"/>
    <w:rsid w:val="008147F1"/>
    <w:rsid w:val="00815402"/>
    <w:rsid w:val="00815EAE"/>
    <w:rsid w:val="00816323"/>
    <w:rsid w:val="00816438"/>
    <w:rsid w:val="00816AC1"/>
    <w:rsid w:val="0081768A"/>
    <w:rsid w:val="0081771E"/>
    <w:rsid w:val="00817787"/>
    <w:rsid w:val="00820367"/>
    <w:rsid w:val="00824AAF"/>
    <w:rsid w:val="00826886"/>
    <w:rsid w:val="008269F3"/>
    <w:rsid w:val="008355A7"/>
    <w:rsid w:val="00837B2D"/>
    <w:rsid w:val="0084172F"/>
    <w:rsid w:val="00841BAD"/>
    <w:rsid w:val="00843AFD"/>
    <w:rsid w:val="00846776"/>
    <w:rsid w:val="00846E1C"/>
    <w:rsid w:val="008472AF"/>
    <w:rsid w:val="00851459"/>
    <w:rsid w:val="008537BF"/>
    <w:rsid w:val="00855C5E"/>
    <w:rsid w:val="008606C3"/>
    <w:rsid w:val="00862621"/>
    <w:rsid w:val="0086309F"/>
    <w:rsid w:val="008650F8"/>
    <w:rsid w:val="00865912"/>
    <w:rsid w:val="00867261"/>
    <w:rsid w:val="00871191"/>
    <w:rsid w:val="008728AA"/>
    <w:rsid w:val="00872AE3"/>
    <w:rsid w:val="00875F6B"/>
    <w:rsid w:val="00877245"/>
    <w:rsid w:val="00877480"/>
    <w:rsid w:val="00877562"/>
    <w:rsid w:val="0088041A"/>
    <w:rsid w:val="00882294"/>
    <w:rsid w:val="00882885"/>
    <w:rsid w:val="0088497D"/>
    <w:rsid w:val="00894B29"/>
    <w:rsid w:val="00894B31"/>
    <w:rsid w:val="00897199"/>
    <w:rsid w:val="00897F23"/>
    <w:rsid w:val="008A5E37"/>
    <w:rsid w:val="008A623A"/>
    <w:rsid w:val="008B4211"/>
    <w:rsid w:val="008B42B3"/>
    <w:rsid w:val="008B4B3A"/>
    <w:rsid w:val="008B730C"/>
    <w:rsid w:val="008B7B00"/>
    <w:rsid w:val="008B7CD7"/>
    <w:rsid w:val="008C0A3A"/>
    <w:rsid w:val="008C146D"/>
    <w:rsid w:val="008C28EC"/>
    <w:rsid w:val="008C384C"/>
    <w:rsid w:val="008C3870"/>
    <w:rsid w:val="008C4A00"/>
    <w:rsid w:val="008D3D0A"/>
    <w:rsid w:val="008D52BB"/>
    <w:rsid w:val="008D5D2F"/>
    <w:rsid w:val="008D722B"/>
    <w:rsid w:val="008D741C"/>
    <w:rsid w:val="008E135A"/>
    <w:rsid w:val="008E63A1"/>
    <w:rsid w:val="008F0395"/>
    <w:rsid w:val="008F11E8"/>
    <w:rsid w:val="008F47E9"/>
    <w:rsid w:val="008F500C"/>
    <w:rsid w:val="008F5469"/>
    <w:rsid w:val="008F6583"/>
    <w:rsid w:val="009014F2"/>
    <w:rsid w:val="00902F60"/>
    <w:rsid w:val="00907EB8"/>
    <w:rsid w:val="009103AB"/>
    <w:rsid w:val="0091352C"/>
    <w:rsid w:val="00914EC8"/>
    <w:rsid w:val="00915B76"/>
    <w:rsid w:val="00915E6A"/>
    <w:rsid w:val="009217F3"/>
    <w:rsid w:val="009229B1"/>
    <w:rsid w:val="009237FC"/>
    <w:rsid w:val="00923DEB"/>
    <w:rsid w:val="00925549"/>
    <w:rsid w:val="009311F2"/>
    <w:rsid w:val="00932407"/>
    <w:rsid w:val="00932645"/>
    <w:rsid w:val="0093302C"/>
    <w:rsid w:val="009348D4"/>
    <w:rsid w:val="00935191"/>
    <w:rsid w:val="00941B2E"/>
    <w:rsid w:val="00941FC6"/>
    <w:rsid w:val="00943F35"/>
    <w:rsid w:val="00945985"/>
    <w:rsid w:val="00945CAE"/>
    <w:rsid w:val="00946EF7"/>
    <w:rsid w:val="0095039D"/>
    <w:rsid w:val="009509A0"/>
    <w:rsid w:val="009530B3"/>
    <w:rsid w:val="009533E8"/>
    <w:rsid w:val="009534B3"/>
    <w:rsid w:val="00960E7C"/>
    <w:rsid w:val="00961D0F"/>
    <w:rsid w:val="009644F6"/>
    <w:rsid w:val="00964D01"/>
    <w:rsid w:val="00967C0E"/>
    <w:rsid w:val="00971E29"/>
    <w:rsid w:val="00972144"/>
    <w:rsid w:val="009740A5"/>
    <w:rsid w:val="00983AD1"/>
    <w:rsid w:val="00991DC1"/>
    <w:rsid w:val="00993735"/>
    <w:rsid w:val="00993A62"/>
    <w:rsid w:val="009940D0"/>
    <w:rsid w:val="0099501A"/>
    <w:rsid w:val="00996408"/>
    <w:rsid w:val="009A180D"/>
    <w:rsid w:val="009A31E7"/>
    <w:rsid w:val="009A45F0"/>
    <w:rsid w:val="009A649C"/>
    <w:rsid w:val="009B5FBF"/>
    <w:rsid w:val="009B6475"/>
    <w:rsid w:val="009B68D7"/>
    <w:rsid w:val="009C2822"/>
    <w:rsid w:val="009C5783"/>
    <w:rsid w:val="009C6FAF"/>
    <w:rsid w:val="009C6FF4"/>
    <w:rsid w:val="009C761D"/>
    <w:rsid w:val="009D0EA4"/>
    <w:rsid w:val="009D2B9C"/>
    <w:rsid w:val="009D3EAA"/>
    <w:rsid w:val="009D4E4E"/>
    <w:rsid w:val="009D6066"/>
    <w:rsid w:val="009E0745"/>
    <w:rsid w:val="009E54FC"/>
    <w:rsid w:val="009F080F"/>
    <w:rsid w:val="009F1C33"/>
    <w:rsid w:val="009F2527"/>
    <w:rsid w:val="009F352B"/>
    <w:rsid w:val="009F5477"/>
    <w:rsid w:val="009F6F25"/>
    <w:rsid w:val="009F7FA1"/>
    <w:rsid w:val="00A01002"/>
    <w:rsid w:val="00A03932"/>
    <w:rsid w:val="00A04848"/>
    <w:rsid w:val="00A0509A"/>
    <w:rsid w:val="00A0640B"/>
    <w:rsid w:val="00A07D94"/>
    <w:rsid w:val="00A102C1"/>
    <w:rsid w:val="00A12890"/>
    <w:rsid w:val="00A13EA5"/>
    <w:rsid w:val="00A14384"/>
    <w:rsid w:val="00A151F5"/>
    <w:rsid w:val="00A158DA"/>
    <w:rsid w:val="00A16465"/>
    <w:rsid w:val="00A21E4E"/>
    <w:rsid w:val="00A221B0"/>
    <w:rsid w:val="00A241E4"/>
    <w:rsid w:val="00A273A1"/>
    <w:rsid w:val="00A30BE3"/>
    <w:rsid w:val="00A31665"/>
    <w:rsid w:val="00A330C0"/>
    <w:rsid w:val="00A3313D"/>
    <w:rsid w:val="00A3419A"/>
    <w:rsid w:val="00A357D4"/>
    <w:rsid w:val="00A35D93"/>
    <w:rsid w:val="00A36975"/>
    <w:rsid w:val="00A37C04"/>
    <w:rsid w:val="00A37FCA"/>
    <w:rsid w:val="00A419C5"/>
    <w:rsid w:val="00A46852"/>
    <w:rsid w:val="00A47C91"/>
    <w:rsid w:val="00A52477"/>
    <w:rsid w:val="00A53853"/>
    <w:rsid w:val="00A555A4"/>
    <w:rsid w:val="00A558CF"/>
    <w:rsid w:val="00A5684F"/>
    <w:rsid w:val="00A66FA6"/>
    <w:rsid w:val="00A67474"/>
    <w:rsid w:val="00A6792E"/>
    <w:rsid w:val="00A704BC"/>
    <w:rsid w:val="00A709B3"/>
    <w:rsid w:val="00A71E21"/>
    <w:rsid w:val="00A730FB"/>
    <w:rsid w:val="00A7329B"/>
    <w:rsid w:val="00A757D5"/>
    <w:rsid w:val="00A76275"/>
    <w:rsid w:val="00A81B80"/>
    <w:rsid w:val="00A8362E"/>
    <w:rsid w:val="00A8562E"/>
    <w:rsid w:val="00A85B3A"/>
    <w:rsid w:val="00A9069D"/>
    <w:rsid w:val="00A90A09"/>
    <w:rsid w:val="00A92431"/>
    <w:rsid w:val="00A926F3"/>
    <w:rsid w:val="00A942F6"/>
    <w:rsid w:val="00A96B22"/>
    <w:rsid w:val="00A9796E"/>
    <w:rsid w:val="00AA007A"/>
    <w:rsid w:val="00AA20A8"/>
    <w:rsid w:val="00AA4819"/>
    <w:rsid w:val="00AA4CC9"/>
    <w:rsid w:val="00AA6376"/>
    <w:rsid w:val="00AB1C14"/>
    <w:rsid w:val="00AB2F61"/>
    <w:rsid w:val="00AB4CF4"/>
    <w:rsid w:val="00AB4D5F"/>
    <w:rsid w:val="00AB5889"/>
    <w:rsid w:val="00AB59E1"/>
    <w:rsid w:val="00AC0A19"/>
    <w:rsid w:val="00AC18DC"/>
    <w:rsid w:val="00AC31D6"/>
    <w:rsid w:val="00AC4B05"/>
    <w:rsid w:val="00AC5FC1"/>
    <w:rsid w:val="00AD0563"/>
    <w:rsid w:val="00AD1EFC"/>
    <w:rsid w:val="00AD22C6"/>
    <w:rsid w:val="00AE13CC"/>
    <w:rsid w:val="00AE3B78"/>
    <w:rsid w:val="00AE3C37"/>
    <w:rsid w:val="00AE455F"/>
    <w:rsid w:val="00AE64C4"/>
    <w:rsid w:val="00AF239A"/>
    <w:rsid w:val="00AF414A"/>
    <w:rsid w:val="00AF5C70"/>
    <w:rsid w:val="00AF6564"/>
    <w:rsid w:val="00AF677E"/>
    <w:rsid w:val="00B00301"/>
    <w:rsid w:val="00B00BC2"/>
    <w:rsid w:val="00B00E75"/>
    <w:rsid w:val="00B016D1"/>
    <w:rsid w:val="00B02E74"/>
    <w:rsid w:val="00B03C3B"/>
    <w:rsid w:val="00B042C3"/>
    <w:rsid w:val="00B04332"/>
    <w:rsid w:val="00B07B9E"/>
    <w:rsid w:val="00B177D4"/>
    <w:rsid w:val="00B17878"/>
    <w:rsid w:val="00B250AE"/>
    <w:rsid w:val="00B30AEB"/>
    <w:rsid w:val="00B31AE8"/>
    <w:rsid w:val="00B35D5B"/>
    <w:rsid w:val="00B370EB"/>
    <w:rsid w:val="00B44660"/>
    <w:rsid w:val="00B46057"/>
    <w:rsid w:val="00B4682E"/>
    <w:rsid w:val="00B47F8D"/>
    <w:rsid w:val="00B541E1"/>
    <w:rsid w:val="00B57F41"/>
    <w:rsid w:val="00B6110D"/>
    <w:rsid w:val="00B63E5E"/>
    <w:rsid w:val="00B67987"/>
    <w:rsid w:val="00B702DA"/>
    <w:rsid w:val="00B70339"/>
    <w:rsid w:val="00B74A23"/>
    <w:rsid w:val="00B75C7E"/>
    <w:rsid w:val="00B75E4F"/>
    <w:rsid w:val="00B76AFA"/>
    <w:rsid w:val="00B76FEB"/>
    <w:rsid w:val="00B7731E"/>
    <w:rsid w:val="00B775DE"/>
    <w:rsid w:val="00B84BA8"/>
    <w:rsid w:val="00B907B9"/>
    <w:rsid w:val="00B919A5"/>
    <w:rsid w:val="00B91B5E"/>
    <w:rsid w:val="00B9227C"/>
    <w:rsid w:val="00B92AAF"/>
    <w:rsid w:val="00BA16D0"/>
    <w:rsid w:val="00BA2281"/>
    <w:rsid w:val="00BA23C9"/>
    <w:rsid w:val="00BA28AE"/>
    <w:rsid w:val="00BA414A"/>
    <w:rsid w:val="00BA5CF2"/>
    <w:rsid w:val="00BB1359"/>
    <w:rsid w:val="00BB5F84"/>
    <w:rsid w:val="00BB67D3"/>
    <w:rsid w:val="00BC096E"/>
    <w:rsid w:val="00BC1BDC"/>
    <w:rsid w:val="00BC3059"/>
    <w:rsid w:val="00BC3490"/>
    <w:rsid w:val="00BC4534"/>
    <w:rsid w:val="00BC582D"/>
    <w:rsid w:val="00BC5B59"/>
    <w:rsid w:val="00BC60AB"/>
    <w:rsid w:val="00BD0DB0"/>
    <w:rsid w:val="00BD29AD"/>
    <w:rsid w:val="00BD6845"/>
    <w:rsid w:val="00BE0259"/>
    <w:rsid w:val="00BE2600"/>
    <w:rsid w:val="00BE2D62"/>
    <w:rsid w:val="00BE3A21"/>
    <w:rsid w:val="00BE458B"/>
    <w:rsid w:val="00BE53D4"/>
    <w:rsid w:val="00BE6B95"/>
    <w:rsid w:val="00BE7F5C"/>
    <w:rsid w:val="00BF0A5E"/>
    <w:rsid w:val="00BF1C05"/>
    <w:rsid w:val="00BF3F67"/>
    <w:rsid w:val="00BF3FFD"/>
    <w:rsid w:val="00BF5B25"/>
    <w:rsid w:val="00C00011"/>
    <w:rsid w:val="00C0080B"/>
    <w:rsid w:val="00C0197A"/>
    <w:rsid w:val="00C01FC0"/>
    <w:rsid w:val="00C0210F"/>
    <w:rsid w:val="00C035FB"/>
    <w:rsid w:val="00C06418"/>
    <w:rsid w:val="00C06B69"/>
    <w:rsid w:val="00C0751D"/>
    <w:rsid w:val="00C07C1A"/>
    <w:rsid w:val="00C07D1F"/>
    <w:rsid w:val="00C110D2"/>
    <w:rsid w:val="00C12B92"/>
    <w:rsid w:val="00C131A0"/>
    <w:rsid w:val="00C14F13"/>
    <w:rsid w:val="00C16568"/>
    <w:rsid w:val="00C1715A"/>
    <w:rsid w:val="00C17836"/>
    <w:rsid w:val="00C21ABF"/>
    <w:rsid w:val="00C226AA"/>
    <w:rsid w:val="00C23A5F"/>
    <w:rsid w:val="00C25DE0"/>
    <w:rsid w:val="00C25E35"/>
    <w:rsid w:val="00C317BC"/>
    <w:rsid w:val="00C33AE0"/>
    <w:rsid w:val="00C34895"/>
    <w:rsid w:val="00C35CAA"/>
    <w:rsid w:val="00C36964"/>
    <w:rsid w:val="00C37E86"/>
    <w:rsid w:val="00C41F1F"/>
    <w:rsid w:val="00C42A02"/>
    <w:rsid w:val="00C42A8B"/>
    <w:rsid w:val="00C42DED"/>
    <w:rsid w:val="00C475C2"/>
    <w:rsid w:val="00C516C7"/>
    <w:rsid w:val="00C53A9E"/>
    <w:rsid w:val="00C53B0B"/>
    <w:rsid w:val="00C547A7"/>
    <w:rsid w:val="00C60709"/>
    <w:rsid w:val="00C61B29"/>
    <w:rsid w:val="00C66E19"/>
    <w:rsid w:val="00C710A5"/>
    <w:rsid w:val="00C71BE7"/>
    <w:rsid w:val="00C75470"/>
    <w:rsid w:val="00C81F73"/>
    <w:rsid w:val="00C82B87"/>
    <w:rsid w:val="00C846AE"/>
    <w:rsid w:val="00C853AE"/>
    <w:rsid w:val="00C8566F"/>
    <w:rsid w:val="00C85967"/>
    <w:rsid w:val="00C874F8"/>
    <w:rsid w:val="00C87D99"/>
    <w:rsid w:val="00C93DA5"/>
    <w:rsid w:val="00C94254"/>
    <w:rsid w:val="00C964BA"/>
    <w:rsid w:val="00C97933"/>
    <w:rsid w:val="00CA1919"/>
    <w:rsid w:val="00CA401D"/>
    <w:rsid w:val="00CA4F0D"/>
    <w:rsid w:val="00CA5C0C"/>
    <w:rsid w:val="00CA61F1"/>
    <w:rsid w:val="00CA6645"/>
    <w:rsid w:val="00CB028E"/>
    <w:rsid w:val="00CB14FB"/>
    <w:rsid w:val="00CB1AB9"/>
    <w:rsid w:val="00CB2110"/>
    <w:rsid w:val="00CB3464"/>
    <w:rsid w:val="00CB5FDC"/>
    <w:rsid w:val="00CC0FC5"/>
    <w:rsid w:val="00CC14F0"/>
    <w:rsid w:val="00CC2A46"/>
    <w:rsid w:val="00CC3444"/>
    <w:rsid w:val="00CC3D45"/>
    <w:rsid w:val="00CC528B"/>
    <w:rsid w:val="00CC5955"/>
    <w:rsid w:val="00CC6048"/>
    <w:rsid w:val="00CD0233"/>
    <w:rsid w:val="00CD37E8"/>
    <w:rsid w:val="00CD3966"/>
    <w:rsid w:val="00CD7924"/>
    <w:rsid w:val="00CE0652"/>
    <w:rsid w:val="00CE2593"/>
    <w:rsid w:val="00CE2E5E"/>
    <w:rsid w:val="00CE4A9F"/>
    <w:rsid w:val="00CE713F"/>
    <w:rsid w:val="00CF072B"/>
    <w:rsid w:val="00CF0E3D"/>
    <w:rsid w:val="00CF12D2"/>
    <w:rsid w:val="00CF4A7E"/>
    <w:rsid w:val="00CF5549"/>
    <w:rsid w:val="00CF78AD"/>
    <w:rsid w:val="00CF7B34"/>
    <w:rsid w:val="00D00DA5"/>
    <w:rsid w:val="00D02189"/>
    <w:rsid w:val="00D066DA"/>
    <w:rsid w:val="00D06E7A"/>
    <w:rsid w:val="00D07458"/>
    <w:rsid w:val="00D10F1B"/>
    <w:rsid w:val="00D140BE"/>
    <w:rsid w:val="00D14F5B"/>
    <w:rsid w:val="00D20508"/>
    <w:rsid w:val="00D26E83"/>
    <w:rsid w:val="00D2792A"/>
    <w:rsid w:val="00D30243"/>
    <w:rsid w:val="00D315A4"/>
    <w:rsid w:val="00D37DDF"/>
    <w:rsid w:val="00D37F8B"/>
    <w:rsid w:val="00D40886"/>
    <w:rsid w:val="00D40D33"/>
    <w:rsid w:val="00D41411"/>
    <w:rsid w:val="00D47FB8"/>
    <w:rsid w:val="00D5302F"/>
    <w:rsid w:val="00D5496E"/>
    <w:rsid w:val="00D56A8A"/>
    <w:rsid w:val="00D56C6F"/>
    <w:rsid w:val="00D56E69"/>
    <w:rsid w:val="00D644C6"/>
    <w:rsid w:val="00D6542D"/>
    <w:rsid w:val="00D65D2E"/>
    <w:rsid w:val="00D67248"/>
    <w:rsid w:val="00D71AF4"/>
    <w:rsid w:val="00D7643F"/>
    <w:rsid w:val="00D771C8"/>
    <w:rsid w:val="00D804C6"/>
    <w:rsid w:val="00D807A5"/>
    <w:rsid w:val="00D80B06"/>
    <w:rsid w:val="00D83A7C"/>
    <w:rsid w:val="00D84B0C"/>
    <w:rsid w:val="00D84BAB"/>
    <w:rsid w:val="00D863D9"/>
    <w:rsid w:val="00D93C73"/>
    <w:rsid w:val="00D95463"/>
    <w:rsid w:val="00D957BA"/>
    <w:rsid w:val="00DA0F8D"/>
    <w:rsid w:val="00DA13DC"/>
    <w:rsid w:val="00DA1921"/>
    <w:rsid w:val="00DA54DE"/>
    <w:rsid w:val="00DA7D41"/>
    <w:rsid w:val="00DB0885"/>
    <w:rsid w:val="00DB4CD4"/>
    <w:rsid w:val="00DB4F72"/>
    <w:rsid w:val="00DB5BBE"/>
    <w:rsid w:val="00DC1D5A"/>
    <w:rsid w:val="00DC2D28"/>
    <w:rsid w:val="00DC2E67"/>
    <w:rsid w:val="00DC429B"/>
    <w:rsid w:val="00DD013E"/>
    <w:rsid w:val="00DD0388"/>
    <w:rsid w:val="00DD551A"/>
    <w:rsid w:val="00DD6DFA"/>
    <w:rsid w:val="00DD7D6D"/>
    <w:rsid w:val="00DE0278"/>
    <w:rsid w:val="00DE44B3"/>
    <w:rsid w:val="00DE75D6"/>
    <w:rsid w:val="00DF2088"/>
    <w:rsid w:val="00DF2F43"/>
    <w:rsid w:val="00DF63BE"/>
    <w:rsid w:val="00DF6B89"/>
    <w:rsid w:val="00DF7105"/>
    <w:rsid w:val="00E0022B"/>
    <w:rsid w:val="00E028E6"/>
    <w:rsid w:val="00E0369D"/>
    <w:rsid w:val="00E04DD8"/>
    <w:rsid w:val="00E111A6"/>
    <w:rsid w:val="00E1150D"/>
    <w:rsid w:val="00E204F8"/>
    <w:rsid w:val="00E21895"/>
    <w:rsid w:val="00E2284D"/>
    <w:rsid w:val="00E26836"/>
    <w:rsid w:val="00E26A8F"/>
    <w:rsid w:val="00E26CDF"/>
    <w:rsid w:val="00E34266"/>
    <w:rsid w:val="00E36C8A"/>
    <w:rsid w:val="00E37F12"/>
    <w:rsid w:val="00E4033C"/>
    <w:rsid w:val="00E40C24"/>
    <w:rsid w:val="00E41218"/>
    <w:rsid w:val="00E41C7D"/>
    <w:rsid w:val="00E44D45"/>
    <w:rsid w:val="00E46C5F"/>
    <w:rsid w:val="00E4791A"/>
    <w:rsid w:val="00E47A00"/>
    <w:rsid w:val="00E55745"/>
    <w:rsid w:val="00E564C2"/>
    <w:rsid w:val="00E600DC"/>
    <w:rsid w:val="00E604DC"/>
    <w:rsid w:val="00E61539"/>
    <w:rsid w:val="00E61654"/>
    <w:rsid w:val="00E61E02"/>
    <w:rsid w:val="00E662D2"/>
    <w:rsid w:val="00E71137"/>
    <w:rsid w:val="00E71C9D"/>
    <w:rsid w:val="00E7373A"/>
    <w:rsid w:val="00E84EEE"/>
    <w:rsid w:val="00E8567C"/>
    <w:rsid w:val="00E86958"/>
    <w:rsid w:val="00E90C1F"/>
    <w:rsid w:val="00E9195A"/>
    <w:rsid w:val="00E935DA"/>
    <w:rsid w:val="00E96709"/>
    <w:rsid w:val="00E96A37"/>
    <w:rsid w:val="00EA29AB"/>
    <w:rsid w:val="00EA2DDF"/>
    <w:rsid w:val="00EA3C45"/>
    <w:rsid w:val="00EA3DE4"/>
    <w:rsid w:val="00EA5B66"/>
    <w:rsid w:val="00EA60A7"/>
    <w:rsid w:val="00EA62A0"/>
    <w:rsid w:val="00EB24C1"/>
    <w:rsid w:val="00EB4F16"/>
    <w:rsid w:val="00EB5977"/>
    <w:rsid w:val="00EB70FA"/>
    <w:rsid w:val="00EB732F"/>
    <w:rsid w:val="00EB7642"/>
    <w:rsid w:val="00EC5AFA"/>
    <w:rsid w:val="00EC79E6"/>
    <w:rsid w:val="00ED11CB"/>
    <w:rsid w:val="00ED5173"/>
    <w:rsid w:val="00EE097F"/>
    <w:rsid w:val="00EE2BF0"/>
    <w:rsid w:val="00EE32C0"/>
    <w:rsid w:val="00EE5E7D"/>
    <w:rsid w:val="00EE7DDA"/>
    <w:rsid w:val="00EF1EE1"/>
    <w:rsid w:val="00EF1F5B"/>
    <w:rsid w:val="00EF4A4F"/>
    <w:rsid w:val="00EF58CD"/>
    <w:rsid w:val="00F0202F"/>
    <w:rsid w:val="00F03EAE"/>
    <w:rsid w:val="00F05804"/>
    <w:rsid w:val="00F06842"/>
    <w:rsid w:val="00F06C4C"/>
    <w:rsid w:val="00F13791"/>
    <w:rsid w:val="00F154B8"/>
    <w:rsid w:val="00F16135"/>
    <w:rsid w:val="00F17216"/>
    <w:rsid w:val="00F17DF6"/>
    <w:rsid w:val="00F17F25"/>
    <w:rsid w:val="00F21F93"/>
    <w:rsid w:val="00F22014"/>
    <w:rsid w:val="00F2436A"/>
    <w:rsid w:val="00F24499"/>
    <w:rsid w:val="00F30C42"/>
    <w:rsid w:val="00F330E2"/>
    <w:rsid w:val="00F353FB"/>
    <w:rsid w:val="00F36C63"/>
    <w:rsid w:val="00F36FF8"/>
    <w:rsid w:val="00F37B2E"/>
    <w:rsid w:val="00F401FB"/>
    <w:rsid w:val="00F403E2"/>
    <w:rsid w:val="00F40BE5"/>
    <w:rsid w:val="00F41CB6"/>
    <w:rsid w:val="00F420CA"/>
    <w:rsid w:val="00F46FBD"/>
    <w:rsid w:val="00F477DF"/>
    <w:rsid w:val="00F50157"/>
    <w:rsid w:val="00F52990"/>
    <w:rsid w:val="00F52E60"/>
    <w:rsid w:val="00F52FA5"/>
    <w:rsid w:val="00F606A4"/>
    <w:rsid w:val="00F63C21"/>
    <w:rsid w:val="00F63ED0"/>
    <w:rsid w:val="00F63FC9"/>
    <w:rsid w:val="00F71F6D"/>
    <w:rsid w:val="00F77FD2"/>
    <w:rsid w:val="00F823BA"/>
    <w:rsid w:val="00F91636"/>
    <w:rsid w:val="00F9337C"/>
    <w:rsid w:val="00F9571E"/>
    <w:rsid w:val="00F95FC3"/>
    <w:rsid w:val="00F97024"/>
    <w:rsid w:val="00F97B01"/>
    <w:rsid w:val="00FA15AE"/>
    <w:rsid w:val="00FA534C"/>
    <w:rsid w:val="00FA77C0"/>
    <w:rsid w:val="00FB2D64"/>
    <w:rsid w:val="00FB59E0"/>
    <w:rsid w:val="00FB711E"/>
    <w:rsid w:val="00FB7244"/>
    <w:rsid w:val="00FC09F4"/>
    <w:rsid w:val="00FC0EA4"/>
    <w:rsid w:val="00FC17E4"/>
    <w:rsid w:val="00FC1D99"/>
    <w:rsid w:val="00FC1EB4"/>
    <w:rsid w:val="00FC210C"/>
    <w:rsid w:val="00FC212B"/>
    <w:rsid w:val="00FC6477"/>
    <w:rsid w:val="00FC6558"/>
    <w:rsid w:val="00FD13D8"/>
    <w:rsid w:val="00FD19C6"/>
    <w:rsid w:val="00FD1C53"/>
    <w:rsid w:val="00FD346C"/>
    <w:rsid w:val="00FD3B47"/>
    <w:rsid w:val="00FD522E"/>
    <w:rsid w:val="00FD6B1F"/>
    <w:rsid w:val="00FD6CC6"/>
    <w:rsid w:val="00FD7276"/>
    <w:rsid w:val="00FE30F3"/>
    <w:rsid w:val="00FE3957"/>
    <w:rsid w:val="00FE72BE"/>
    <w:rsid w:val="00FE7774"/>
    <w:rsid w:val="00FF3F38"/>
    <w:rsid w:val="00FF529C"/>
    <w:rsid w:val="00FF7B92"/>
    <w:rsid w:val="02409580"/>
    <w:rsid w:val="027348B5"/>
    <w:rsid w:val="0F836F3C"/>
    <w:rsid w:val="12257584"/>
    <w:rsid w:val="1843E464"/>
    <w:rsid w:val="2B557FDA"/>
    <w:rsid w:val="376310AA"/>
    <w:rsid w:val="42E33BA2"/>
    <w:rsid w:val="4469F0FA"/>
    <w:rsid w:val="53AC3EA0"/>
    <w:rsid w:val="55E621B6"/>
    <w:rsid w:val="5C3B0375"/>
    <w:rsid w:val="5CA24445"/>
    <w:rsid w:val="6900A28D"/>
    <w:rsid w:val="6D96D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D074B"/>
  <w15:docId w15:val="{D0185CAF-4D48-4311-8421-FD975FB6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DA5"/>
    <w:rPr>
      <w:rFonts w:ascii="Arial" w:hAnsi="Arial"/>
      <w:sz w:val="20"/>
    </w:rPr>
  </w:style>
  <w:style w:type="paragraph" w:styleId="Heading1">
    <w:name w:val="heading 1"/>
    <w:next w:val="Normal"/>
    <w:link w:val="Heading1Char"/>
    <w:autoRedefine/>
    <w:uiPriority w:val="9"/>
    <w:qFormat/>
    <w:rsid w:val="000A59B4"/>
    <w:pPr>
      <w:keepNext/>
      <w:keepLines/>
      <w:pageBreakBefore/>
      <w:pBdr>
        <w:bottom w:val="single" w:sz="4" w:space="1" w:color="BDD4E1"/>
      </w:pBdr>
      <w:spacing w:before="240" w:after="12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0BC2"/>
    <w:pPr>
      <w:pageBreakBefore w:val="0"/>
      <w:numPr>
        <w:ilvl w:val="1"/>
      </w:numPr>
      <w:pBdr>
        <w:bottom w:val="none" w:sz="0" w:space="0" w:color="auto"/>
      </w:pBdr>
      <w:spacing w:before="200" w:after="0"/>
      <w:outlineLvl w:val="1"/>
    </w:pPr>
    <w:rPr>
      <w:bCs w:val="0"/>
      <w:caps w:val="0"/>
      <w:color w:val="898B8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A60A7"/>
    <w:pPr>
      <w:numPr>
        <w:ilvl w:val="2"/>
      </w:numPr>
      <w:outlineLvl w:val="2"/>
    </w:pPr>
    <w:rPr>
      <w:bCs/>
      <w:color w:val="878787"/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C6194"/>
    <w:pPr>
      <w:numPr>
        <w:ilvl w:val="3"/>
      </w:numPr>
      <w:outlineLvl w:val="3"/>
    </w:pPr>
    <w:rPr>
      <w:bCs w:val="0"/>
      <w:iCs/>
      <w:color w:val="auto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C6194"/>
    <w:pPr>
      <w:numPr>
        <w:ilvl w:val="4"/>
      </w:numPr>
      <w:outlineLvl w:val="4"/>
    </w:pPr>
    <w:rPr>
      <w:b w:val="0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194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194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194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194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9B4"/>
    <w:rPr>
      <w:rFonts w:eastAsiaTheme="majorEastAsia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BC2"/>
    <w:rPr>
      <w:rFonts w:ascii="Verdana" w:eastAsiaTheme="majorEastAsia" w:hAnsi="Verdana" w:cstheme="majorBidi"/>
      <w:b/>
      <w:color w:val="898B8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0A7"/>
    <w:rPr>
      <w:rFonts w:ascii="Verdana" w:eastAsiaTheme="majorEastAsia" w:hAnsi="Verdana" w:cstheme="majorBidi"/>
      <w:b/>
      <w:bCs/>
      <w:color w:val="878787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C6194"/>
    <w:rPr>
      <w:rFonts w:ascii="Verdana" w:eastAsiaTheme="majorEastAsia" w:hAnsi="Verdana" w:cstheme="majorBidi"/>
      <w:b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6194"/>
    <w:rPr>
      <w:rFonts w:ascii="Verdana" w:eastAsiaTheme="majorEastAsia" w:hAnsi="Verdana" w:cstheme="majorBidi"/>
      <w:i/>
      <w:iCs/>
      <w:szCs w:val="26"/>
    </w:rPr>
  </w:style>
  <w:style w:type="numbering" w:customStyle="1" w:styleId="Headings">
    <w:name w:val="Headings"/>
    <w:uiPriority w:val="99"/>
    <w:rsid w:val="002C6194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57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A9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31857"/>
    <w:pPr>
      <w:tabs>
        <w:tab w:val="center" w:pos="4513"/>
        <w:tab w:val="right" w:pos="9026"/>
      </w:tabs>
      <w:spacing w:after="0" w:line="240" w:lineRule="auto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31857"/>
    <w:rPr>
      <w:rFonts w:ascii="Arial" w:hAnsi="Arial"/>
      <w:b/>
      <w:sz w:val="18"/>
    </w:rPr>
  </w:style>
  <w:style w:type="character" w:styleId="PlaceholderText">
    <w:name w:val="Placeholder Text"/>
    <w:basedOn w:val="DefaultParagraphFont"/>
    <w:uiPriority w:val="99"/>
    <w:semiHidden/>
    <w:rsid w:val="00D47F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FB8"/>
    <w:rPr>
      <w:rFonts w:ascii="Tahoma" w:hAnsi="Tahoma" w:cs="Tahoma"/>
      <w:sz w:val="16"/>
      <w:szCs w:val="16"/>
    </w:rPr>
  </w:style>
  <w:style w:type="paragraph" w:customStyle="1" w:styleId="FooterBlue">
    <w:name w:val="FooterBlue"/>
    <w:basedOn w:val="Footer"/>
    <w:rsid w:val="00531857"/>
    <w:rPr>
      <w:rFonts w:ascii="Arial Black" w:hAnsi="Arial Black"/>
      <w:caps/>
      <w:noProof/>
      <w:color w:val="00A2DC"/>
      <w:lang w:eastAsia="en-NZ"/>
    </w:rPr>
  </w:style>
  <w:style w:type="paragraph" w:customStyle="1" w:styleId="FooterBlack">
    <w:name w:val="FooterBlack"/>
    <w:basedOn w:val="Footer"/>
    <w:qFormat/>
    <w:rsid w:val="00326A6C"/>
    <w:rPr>
      <w:b w:val="0"/>
      <w:caps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7F8D"/>
    <w:pPr>
      <w:spacing w:after="240"/>
      <w:outlineLvl w:val="9"/>
    </w:pPr>
    <w:rPr>
      <w:b w:val="0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35E5"/>
    <w:pPr>
      <w:pBdr>
        <w:bottom w:val="single" w:sz="8" w:space="4" w:color="878787"/>
      </w:pBdr>
      <w:spacing w:after="300" w:line="240" w:lineRule="auto"/>
      <w:contextualSpacing/>
    </w:pPr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5E5"/>
    <w:rPr>
      <w:rFonts w:ascii="Arial Black" w:eastAsiaTheme="majorEastAsia" w:hAnsi="Arial Black" w:cstheme="majorBidi"/>
      <w:b/>
      <w:spacing w:val="5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5"/>
    <w:pPr>
      <w:numPr>
        <w:ilvl w:val="1"/>
      </w:numPr>
    </w:pPr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5E5"/>
    <w:rPr>
      <w:rFonts w:ascii="Arial Black" w:eastAsiaTheme="majorEastAsia" w:hAnsi="Arial Black" w:cstheme="majorBidi"/>
      <w:b/>
      <w:i/>
      <w:iCs/>
      <w:color w:val="A7A9AC"/>
      <w:spacing w:val="15"/>
      <w:sz w:val="56"/>
      <w:szCs w:val="24"/>
    </w:rPr>
  </w:style>
  <w:style w:type="table" w:styleId="TableGrid">
    <w:name w:val="Table Grid"/>
    <w:basedOn w:val="TableNormal"/>
    <w:uiPriority w:val="39"/>
    <w:rsid w:val="006B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7B68E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51CA2"/>
    <w:pPr>
      <w:tabs>
        <w:tab w:val="left" w:pos="660"/>
        <w:tab w:val="right" w:leader="dot" w:pos="9016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F4A4F"/>
    <w:pPr>
      <w:tabs>
        <w:tab w:val="left" w:pos="660"/>
        <w:tab w:val="right" w:leader="dot" w:pos="9016"/>
      </w:tabs>
      <w:spacing w:after="40"/>
    </w:pPr>
  </w:style>
  <w:style w:type="paragraph" w:styleId="TOC3">
    <w:name w:val="toc 3"/>
    <w:basedOn w:val="Normal"/>
    <w:next w:val="Normal"/>
    <w:autoRedefine/>
    <w:uiPriority w:val="39"/>
    <w:unhideWhenUsed/>
    <w:rsid w:val="00083D7F"/>
    <w:pPr>
      <w:spacing w:after="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2C619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1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1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2">
    <w:name w:val="Body Text 2"/>
    <w:basedOn w:val="BodyText"/>
    <w:link w:val="BodyText2Char"/>
    <w:rsid w:val="00035F63"/>
    <w:pPr>
      <w:spacing w:line="264" w:lineRule="auto"/>
      <w:jc w:val="both"/>
    </w:pPr>
    <w:rPr>
      <w:rFonts w:ascii="DIN-Light" w:eastAsia="Times New Roman" w:hAnsi="DIN-Light" w:cs="Times New Roman"/>
      <w:szCs w:val="16"/>
    </w:rPr>
  </w:style>
  <w:style w:type="character" w:customStyle="1" w:styleId="BodyText2Char">
    <w:name w:val="Body Text 2 Char"/>
    <w:basedOn w:val="DefaultParagraphFont"/>
    <w:link w:val="BodyText2"/>
    <w:rsid w:val="00035F63"/>
    <w:rPr>
      <w:rFonts w:ascii="DIN-Light" w:eastAsia="Times New Roman" w:hAnsi="DIN-Light" w:cs="Times New Roman"/>
      <w:sz w:val="20"/>
      <w:szCs w:val="16"/>
    </w:rPr>
  </w:style>
  <w:style w:type="paragraph" w:styleId="ListBullet">
    <w:name w:val="List Bullet"/>
    <w:basedOn w:val="BodyText"/>
    <w:rsid w:val="00035F63"/>
    <w:pPr>
      <w:numPr>
        <w:numId w:val="3"/>
      </w:numPr>
      <w:tabs>
        <w:tab w:val="clear" w:pos="360"/>
      </w:tabs>
      <w:spacing w:before="60" w:after="60" w:line="264" w:lineRule="auto"/>
      <w:ind w:left="357" w:hanging="357"/>
      <w:jc w:val="both"/>
    </w:pPr>
    <w:rPr>
      <w:rFonts w:ascii="DIN-Light" w:eastAsia="Times New Roman" w:hAnsi="DIN-Light" w:cs="Times New Roman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F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F63"/>
    <w:rPr>
      <w:rFonts w:ascii="Arial" w:hAnsi="Arial"/>
      <w:sz w:val="20"/>
    </w:rPr>
  </w:style>
  <w:style w:type="paragraph" w:customStyle="1" w:styleId="TableText">
    <w:name w:val="Table Text"/>
    <w:basedOn w:val="Normal"/>
    <w:rsid w:val="00F17F25"/>
    <w:pPr>
      <w:keepLines/>
      <w:spacing w:before="60" w:after="60" w:line="240" w:lineRule="auto"/>
    </w:pPr>
    <w:rPr>
      <w:rFonts w:eastAsia="Times New Roman" w:cs="Times New Roman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1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8B7C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B7CD7"/>
    <w:rPr>
      <w:b/>
      <w:bCs/>
    </w:rPr>
  </w:style>
  <w:style w:type="character" w:customStyle="1" w:styleId="apple-converted-space">
    <w:name w:val="apple-converted-space"/>
    <w:basedOn w:val="DefaultParagraphFont"/>
    <w:rsid w:val="008B7CD7"/>
  </w:style>
  <w:style w:type="paragraph" w:customStyle="1" w:styleId="source">
    <w:name w:val="source"/>
    <w:basedOn w:val="Normal"/>
    <w:rsid w:val="008B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ulletList">
    <w:name w:val="Bullet List"/>
    <w:basedOn w:val="ListParagraph"/>
    <w:uiPriority w:val="99"/>
    <w:rsid w:val="00BC582D"/>
    <w:pPr>
      <w:numPr>
        <w:numId w:val="8"/>
      </w:numPr>
      <w:spacing w:after="0" w:line="240" w:lineRule="auto"/>
      <w:ind w:left="1434" w:hanging="357"/>
    </w:pPr>
    <w:rPr>
      <w:rFonts w:eastAsia="Calibri" w:cs="Times New Roman"/>
      <w:sz w:val="22"/>
      <w:lang w:val="en-GB"/>
    </w:rPr>
  </w:style>
  <w:style w:type="character" w:customStyle="1" w:styleId="ListParagraphChar">
    <w:name w:val="List Paragraph Char"/>
    <w:aliases w:val="List Paragraph Guidelines Char"/>
    <w:link w:val="ListParagraph"/>
    <w:uiPriority w:val="34"/>
    <w:rsid w:val="00BC582D"/>
    <w:rPr>
      <w:rFonts w:ascii="Arial" w:hAnsi="Arial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F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F0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F0D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F0D"/>
    <w:rPr>
      <w:rFonts w:ascii="Arial" w:hAnsi="Arial"/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2B758F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4A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F7100"/>
    <w:pPr>
      <w:spacing w:after="0" w:line="240" w:lineRule="auto"/>
    </w:pPr>
    <w:rPr>
      <w:rFonts w:ascii="Arial" w:hAnsi="Arial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49F"/>
    <w:pPr>
      <w:spacing w:after="100"/>
      <w:ind w:left="600"/>
    </w:pPr>
  </w:style>
  <w:style w:type="paragraph" w:customStyle="1" w:styleId="Table">
    <w:name w:val="Table"/>
    <w:basedOn w:val="Normal"/>
    <w:rsid w:val="00E935DA"/>
    <w:pPr>
      <w:spacing w:after="120" w:line="240" w:lineRule="auto"/>
    </w:pPr>
    <w:rPr>
      <w:rFonts w:ascii="Century Schoolbook" w:eastAsia="Times New Roman" w:hAnsi="Century Schoolbook" w:cs="Arial"/>
      <w:szCs w:val="20"/>
      <w:lang w:bidi="he-IL"/>
    </w:rPr>
  </w:style>
  <w:style w:type="character" w:styleId="PageNumber">
    <w:name w:val="page number"/>
    <w:basedOn w:val="DefaultParagraphFont"/>
    <w:rsid w:val="00E935DA"/>
  </w:style>
  <w:style w:type="paragraph" w:styleId="NoSpacing">
    <w:name w:val="No Spacing"/>
    <w:uiPriority w:val="1"/>
    <w:qFormat/>
    <w:rsid w:val="000A59B4"/>
    <w:pPr>
      <w:spacing w:after="0" w:line="240" w:lineRule="auto"/>
    </w:pPr>
    <w:rPr>
      <w:rFonts w:ascii="Arial" w:hAnsi="Arial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57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346">
                      <w:marLeft w:val="-1425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5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73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jawilliams92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ks\Downloads\Unitec%20Business%20C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de xmlns="35b64fe6-4de2-4a4a-a4dd-17bd7f582ef7" xsi:nil="true"/>
    <Project_x0020_Manager xmlns="35b64fe6-4de2-4a4a-a4dd-17bd7f582ef7">
      <UserInfo>
        <DisplayName/>
        <AccountId xsi:nil="true"/>
        <AccountType/>
      </UserInfo>
    </Project_x0020_Manager>
    <Project_x0020_Name xmlns="35b64fe6-4de2-4a4a-a4dd-17bd7f582ef7" xsi:nil="true"/>
    <_dlc_DocId xmlns="fd2abeb6-c335-4a2b-9b92-63a942ae593e">UNITEC-952330722-787</_dlc_DocId>
    <_dlc_DocIdUrl xmlns="fd2abeb6-c335-4a2b-9b92-63a942ae593e">
      <Url>https://unitecnz.sharepoint.com/IMS%20Project%20Portal/_layouts/15/DocIdRedir.aspx?ID=UNITEC-952330722-787</Url>
      <Description>UNITEC-952330722-787</Description>
    </_dlc_DocIdUrl>
    <SharedWithUsers xmlns="fd2abeb6-c335-4a2b-9b92-63a942ae593e">
      <UserInfo>
        <DisplayName>Christine Bennett</DisplayName>
        <AccountId>3105</AccountId>
        <AccountType/>
      </UserInfo>
      <UserInfo>
        <DisplayName>Craig Brock</DisplayName>
        <AccountId>413</AccountId>
        <AccountType/>
      </UserInfo>
      <UserInfo>
        <DisplayName>Matt Fallon</DisplayName>
        <AccountId>3340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CD27F57AF1E4EBA53E9E2A3AA5582" ma:contentTypeVersion="12" ma:contentTypeDescription="Create a new document." ma:contentTypeScope="" ma:versionID="ab1837c598559379d8518a4976dad6b7">
  <xsd:schema xmlns:xsd="http://www.w3.org/2001/XMLSchema" xmlns:xs="http://www.w3.org/2001/XMLSchema" xmlns:p="http://schemas.microsoft.com/office/2006/metadata/properties" xmlns:ns2="fd2abeb6-c335-4a2b-9b92-63a942ae593e" xmlns:ns3="35b64fe6-4de2-4a4a-a4dd-17bd7f582ef7" xmlns:ns4="a2e7c75d-21a3-4d0b-a6ed-7be781c2d975" targetNamespace="http://schemas.microsoft.com/office/2006/metadata/properties" ma:root="true" ma:fieldsID="eed5a52a8bc9bfa6e823708acc9eec0f" ns2:_="" ns3:_="" ns4:_="">
    <xsd:import namespace="fd2abeb6-c335-4a2b-9b92-63a942ae593e"/>
    <xsd:import namespace="35b64fe6-4de2-4a4a-a4dd-17bd7f582ef7"/>
    <xsd:import namespace="a2e7c75d-21a3-4d0b-a6ed-7be781c2d9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Project_x0020_Code" minOccurs="0"/>
                <xsd:element ref="ns3:Project_x0020_Name" minOccurs="0"/>
                <xsd:element ref="ns3:Project_x0020_Manager" minOccurs="0"/>
                <xsd:element ref="ns2:_dlc_DocId" minOccurs="0"/>
                <xsd:element ref="ns2:_dlc_DocIdUrl" minOccurs="0"/>
                <xsd:element ref="ns2:_dlc_DocIdPersistId" minOccurs="0"/>
                <xsd:element ref="ns2:LastSharedByUser" minOccurs="0"/>
                <xsd:element ref="ns2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abeb6-c335-4a2b-9b92-63a942ae59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64fe6-4de2-4a4a-a4dd-17bd7f582ef7" elementFormDefault="qualified">
    <xsd:import namespace="http://schemas.microsoft.com/office/2006/documentManagement/types"/>
    <xsd:import namespace="http://schemas.microsoft.com/office/infopath/2007/PartnerControls"/>
    <xsd:element name="Project_x0020_Code" ma:index="10" nillable="true" ma:displayName="Project Code" ma:internalName="Project_x0020_Code">
      <xsd:simpleType>
        <xsd:restriction base="dms:Text">
          <xsd:maxLength value="255"/>
        </xsd:restriction>
      </xsd:simpleType>
    </xsd:element>
    <xsd:element name="Project_x0020_Name" ma:index="11" nillable="true" ma:displayName="Project Name" ma:internalName="Project_x0020_Name">
      <xsd:simpleType>
        <xsd:restriction base="dms:Text">
          <xsd:maxLength value="255"/>
        </xsd:restriction>
      </xsd:simpleType>
    </xsd:element>
    <xsd:element name="Project_x0020_Manager" ma:index="12" nillable="true" ma:displayName="Project Manager" ma:list="UserInfo" ma:SharePointGroup="0" ma:internalName="Project_x0020_Manag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7c75d-21a3-4d0b-a6ed-7be781c2d9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0A81-24FB-4158-AD36-CCF889B7DB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8BFE57-9789-46AB-A5A2-98CAC772E935}">
  <ds:schemaRefs>
    <ds:schemaRef ds:uri="http://schemas.microsoft.com/office/2006/metadata/properties"/>
    <ds:schemaRef ds:uri="http://schemas.microsoft.com/office/infopath/2007/PartnerControls"/>
    <ds:schemaRef ds:uri="35b64fe6-4de2-4a4a-a4dd-17bd7f582ef7"/>
    <ds:schemaRef ds:uri="fd2abeb6-c335-4a2b-9b92-63a942ae593e"/>
  </ds:schemaRefs>
</ds:datastoreItem>
</file>

<file path=customXml/itemProps3.xml><?xml version="1.0" encoding="utf-8"?>
<ds:datastoreItem xmlns:ds="http://schemas.openxmlformats.org/officeDocument/2006/customXml" ds:itemID="{52C6A29F-D301-49E4-A96F-AA5A84AF3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abeb6-c335-4a2b-9b92-63a942ae593e"/>
    <ds:schemaRef ds:uri="35b64fe6-4de2-4a4a-a4dd-17bd7f582ef7"/>
    <ds:schemaRef ds:uri="a2e7c75d-21a3-4d0b-a6ed-7be781c2d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C7F68D-CC51-4E00-A1BB-3D234240285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EBB3E57-3263-42E1-B4C0-A19E38E77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Unitec Business Case Template.dotx</Template>
  <TotalTime>62</TotalTime>
  <Pages>15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Unitec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/>
  <dc:creator>Rebekah Vlaanderen</dc:creator>
  <cp:keywords/>
  <dc:description/>
  <cp:lastModifiedBy>Sascha Williams</cp:lastModifiedBy>
  <cp:revision>3</cp:revision>
  <cp:lastPrinted>2019-07-11T03:46:00Z</cp:lastPrinted>
  <dcterms:created xsi:type="dcterms:W3CDTF">2021-09-22T02:00:00Z</dcterms:created>
  <dcterms:modified xsi:type="dcterms:W3CDTF">2021-09-22T03:01:00Z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0x01010095BCD27F57AF1E4EBA53E9E2A3AA5582</vt:lpwstr>
  </property>
  <property fmtid="{D5CDD505-2E9C-101B-9397-08002B2CF9AE}" pid="3" name="_dlc_DocIdItemGuid">
    <vt:lpwstr>01fc6c94-d6b3-44cf-a9c3-9fad0bf91226</vt:lpwstr>
  </property>
</Properties>
</file>